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1D5" w:rsidRDefault="00E5315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92264A">
        <w:rPr>
          <w:rFonts w:hint="eastAsia"/>
          <w:b/>
          <w:bCs/>
          <w:sz w:val="30"/>
        </w:rPr>
        <w:t>2</w:t>
      </w:r>
    </w:p>
    <w:p w:rsidR="006A6928" w:rsidRDefault="006A6928" w:rsidP="006A6928">
      <w:r>
        <w:rPr>
          <w:rFonts w:hint="eastAsia"/>
        </w:rPr>
        <w:t>学号：</w:t>
      </w:r>
      <w:r>
        <w:rPr>
          <w:rFonts w:hint="eastAsia"/>
        </w:rPr>
        <w:t>117060400225</w:t>
      </w:r>
      <w:r>
        <w:t xml:space="preserve">  </w:t>
      </w:r>
      <w:r>
        <w:rPr>
          <w:rFonts w:hint="eastAsia"/>
        </w:rPr>
        <w:t>姓名：池艳</w:t>
      </w:r>
      <w:r>
        <w:rPr>
          <w:rFonts w:hint="eastAsia"/>
        </w:rPr>
        <w:t xml:space="preserve">  </w:t>
      </w:r>
      <w:r>
        <w:rPr>
          <w:rFonts w:hint="eastAsia"/>
        </w:rPr>
        <w:t>班级：应用统计学二班</w:t>
      </w:r>
    </w:p>
    <w:p w:rsidR="003811D5" w:rsidRDefault="00E5315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 w:rsidR="002A02A6">
        <w:rPr>
          <w:u w:val="single"/>
        </w:rPr>
        <w:t xml:space="preserve"> </w:t>
      </w:r>
      <w:r w:rsidR="002A02A6">
        <w:rPr>
          <w:rFonts w:hint="eastAsia"/>
          <w:u w:val="single"/>
        </w:rPr>
        <w:t>林卫中</w:t>
      </w:r>
      <w:r>
        <w:rPr>
          <w:u w:val="single"/>
        </w:rPr>
        <w:t xml:space="preserve">      </w:t>
      </w:r>
    </w:p>
    <w:p w:rsidR="003811D5" w:rsidRDefault="00E5315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072E2A">
        <w:rPr>
          <w:rFonts w:hint="eastAsia"/>
          <w:u w:val="single"/>
        </w:rPr>
        <w:t>初识</w:t>
      </w:r>
      <w:r w:rsidR="00072E2A">
        <w:rPr>
          <w:rFonts w:hint="eastAsia"/>
          <w:u w:val="single"/>
        </w:rPr>
        <w:t>python</w:t>
      </w:r>
      <w:r w:rsidR="00072E2A">
        <w:rPr>
          <w:rFonts w:hint="eastAsia"/>
          <w:u w:val="single"/>
        </w:rPr>
        <w:t>语言</w:t>
      </w:r>
      <w:r>
        <w:rPr>
          <w:u w:val="single"/>
        </w:rPr>
        <w:t xml:space="preserve">          </w:t>
      </w:r>
    </w:p>
    <w:p w:rsidR="003811D5" w:rsidRDefault="006F2CAF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）掌握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语言的基本语法；</w:t>
      </w:r>
      <w:bookmarkStart w:id="0" w:name="_GoBack"/>
      <w:bookmarkEnd w:id="0"/>
    </w:p>
    <w:p w:rsidR="006F2CAF" w:rsidRDefault="006F2CAF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）逐行逐句地分析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语言的基本元素；</w:t>
      </w:r>
    </w:p>
    <w:p w:rsidR="006F2CAF" w:rsidRDefault="006F2CAF">
      <w:pPr>
        <w:spacing w:beforeLines="50" w:before="15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）掌握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语言绘制图形的一般方法；</w:t>
      </w:r>
    </w:p>
    <w:p w:rsidR="006F2CAF" w:rsidRDefault="006F2CAF">
      <w:pPr>
        <w:spacing w:beforeLines="50" w:before="15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）利用</w:t>
      </w:r>
      <w:r>
        <w:rPr>
          <w:rFonts w:hint="eastAsia"/>
          <w:b/>
          <w:bCs/>
          <w:sz w:val="24"/>
          <w:szCs w:val="24"/>
        </w:rPr>
        <w:t>turtle</w:t>
      </w:r>
      <w:r>
        <w:rPr>
          <w:rFonts w:hint="eastAsia"/>
          <w:b/>
          <w:bCs/>
          <w:sz w:val="24"/>
          <w:szCs w:val="24"/>
        </w:rPr>
        <w:t>库绘制图形。</w:t>
      </w:r>
    </w:p>
    <w:p w:rsidR="003811D5" w:rsidRDefault="003811D5">
      <w:pPr>
        <w:rPr>
          <w:b/>
          <w:sz w:val="24"/>
          <w:szCs w:val="24"/>
        </w:rPr>
      </w:pPr>
    </w:p>
    <w:p w:rsidR="003811D5" w:rsidRDefault="00E5315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072E2A">
        <w:rPr>
          <w:rFonts w:hint="eastAsia"/>
          <w:b/>
          <w:bCs/>
          <w:sz w:val="24"/>
          <w:szCs w:val="24"/>
        </w:rPr>
        <w:t>python</w:t>
      </w:r>
      <w:r w:rsidR="00072E2A">
        <w:rPr>
          <w:rFonts w:hint="eastAsia"/>
          <w:b/>
          <w:bCs/>
          <w:sz w:val="24"/>
          <w:szCs w:val="24"/>
        </w:rPr>
        <w:t>程序实例的运用</w:t>
      </w:r>
      <w:r w:rsidR="00947B15">
        <w:rPr>
          <w:rFonts w:hint="eastAsia"/>
          <w:b/>
          <w:bCs/>
          <w:sz w:val="24"/>
          <w:szCs w:val="24"/>
        </w:rPr>
        <w:t xml:space="preserve"> </w:t>
      </w:r>
    </w:p>
    <w:p w:rsidR="003811D5" w:rsidRDefault="003811D5"/>
    <w:p w:rsidR="003811D5" w:rsidRDefault="006306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</w:rPr>
        <w:t>2.1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实例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的修改</w:t>
      </w:r>
    </w:p>
    <w:p w:rsidR="001A2D91" w:rsidRPr="001A2D91" w:rsidRDefault="006306B6" w:rsidP="001A2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1A2D91" w:rsidRPr="001A2D91">
        <w:rPr>
          <w:rFonts w:hint="eastAsia"/>
          <w:b/>
          <w:bCs/>
          <w:sz w:val="24"/>
          <w:szCs w:val="24"/>
        </w:rPr>
        <w:t>TempStr = input("</w:t>
      </w:r>
      <w:r w:rsidR="001A2D91" w:rsidRPr="001A2D91">
        <w:rPr>
          <w:rFonts w:hint="eastAsia"/>
          <w:b/>
          <w:bCs/>
          <w:sz w:val="24"/>
          <w:szCs w:val="24"/>
        </w:rPr>
        <w:t>请输入带有符号的温度值</w:t>
      </w:r>
      <w:r w:rsidR="001A2D91" w:rsidRPr="001A2D91">
        <w:rPr>
          <w:rFonts w:hint="eastAsia"/>
          <w:b/>
          <w:bCs/>
          <w:sz w:val="24"/>
          <w:szCs w:val="24"/>
        </w:rPr>
        <w:t>:")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b/>
          <w:bCs/>
          <w:sz w:val="24"/>
          <w:szCs w:val="24"/>
        </w:rPr>
        <w:t>if TempStr[-1] in ['F','f']: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b/>
          <w:bCs/>
          <w:sz w:val="24"/>
          <w:szCs w:val="24"/>
        </w:rPr>
        <w:t xml:space="preserve">    C= (eval(TempStr[0:-1])-32)/1.8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rFonts w:hint="eastAsia"/>
          <w:b/>
          <w:bCs/>
          <w:sz w:val="24"/>
          <w:szCs w:val="24"/>
        </w:rPr>
        <w:t xml:space="preserve">    print("</w:t>
      </w:r>
      <w:r w:rsidRPr="001A2D91">
        <w:rPr>
          <w:rFonts w:hint="eastAsia"/>
          <w:b/>
          <w:bCs/>
          <w:sz w:val="24"/>
          <w:szCs w:val="24"/>
        </w:rPr>
        <w:t>转换后的温度是</w:t>
      </w:r>
      <w:r w:rsidRPr="001A2D91">
        <w:rPr>
          <w:rFonts w:hint="eastAsia"/>
          <w:b/>
          <w:bCs/>
          <w:sz w:val="24"/>
          <w:szCs w:val="24"/>
        </w:rPr>
        <w:t>{:.0f}C".format(C))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b/>
          <w:bCs/>
          <w:sz w:val="24"/>
          <w:szCs w:val="24"/>
        </w:rPr>
        <w:t>elif TempStr[-1] in ['C','c']: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b/>
          <w:bCs/>
          <w:sz w:val="24"/>
          <w:szCs w:val="24"/>
        </w:rPr>
        <w:t xml:space="preserve">    F=1.8*eval(TempStr[0:-1])+32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rFonts w:hint="eastAsia"/>
          <w:b/>
          <w:bCs/>
          <w:sz w:val="24"/>
          <w:szCs w:val="24"/>
        </w:rPr>
        <w:t xml:space="preserve">    print("</w:t>
      </w:r>
      <w:r w:rsidRPr="001A2D91">
        <w:rPr>
          <w:rFonts w:hint="eastAsia"/>
          <w:b/>
          <w:bCs/>
          <w:sz w:val="24"/>
          <w:szCs w:val="24"/>
        </w:rPr>
        <w:t>转换后的温度是</w:t>
      </w:r>
      <w:r w:rsidRPr="001A2D91">
        <w:rPr>
          <w:rFonts w:hint="eastAsia"/>
          <w:b/>
          <w:bCs/>
          <w:sz w:val="24"/>
          <w:szCs w:val="24"/>
        </w:rPr>
        <w:t>{:.0f}F".format(F))</w:t>
      </w:r>
    </w:p>
    <w:p w:rsidR="001A2D91" w:rsidRPr="001A2D91" w:rsidRDefault="001A2D91" w:rsidP="001A2D91">
      <w:pPr>
        <w:rPr>
          <w:b/>
          <w:bCs/>
          <w:sz w:val="24"/>
          <w:szCs w:val="24"/>
        </w:rPr>
      </w:pPr>
      <w:r w:rsidRPr="001A2D91">
        <w:rPr>
          <w:b/>
          <w:bCs/>
          <w:sz w:val="24"/>
          <w:szCs w:val="24"/>
        </w:rPr>
        <w:t>else:</w:t>
      </w:r>
    </w:p>
    <w:p w:rsidR="006306B6" w:rsidRDefault="001A2D91" w:rsidP="0087074E">
      <w:pPr>
        <w:ind w:firstLine="480"/>
        <w:rPr>
          <w:b/>
          <w:bCs/>
          <w:sz w:val="24"/>
          <w:szCs w:val="24"/>
        </w:rPr>
      </w:pPr>
      <w:r w:rsidRPr="001A2D91">
        <w:rPr>
          <w:rFonts w:hint="eastAsia"/>
          <w:b/>
          <w:bCs/>
          <w:sz w:val="24"/>
          <w:szCs w:val="24"/>
        </w:rPr>
        <w:t>print("</w:t>
      </w:r>
      <w:r w:rsidRPr="001A2D91">
        <w:rPr>
          <w:rFonts w:hint="eastAsia"/>
          <w:b/>
          <w:bCs/>
          <w:sz w:val="24"/>
          <w:szCs w:val="24"/>
        </w:rPr>
        <w:t>输入格式错误</w:t>
      </w:r>
      <w:r w:rsidRPr="001A2D91">
        <w:rPr>
          <w:rFonts w:hint="eastAsia"/>
          <w:b/>
          <w:bCs/>
          <w:sz w:val="24"/>
          <w:szCs w:val="24"/>
        </w:rPr>
        <w:t>")</w:t>
      </w:r>
    </w:p>
    <w:p w:rsidR="00294C23" w:rsidRDefault="00294C23" w:rsidP="0087074E">
      <w:pPr>
        <w:ind w:firstLine="480"/>
        <w:rPr>
          <w:b/>
          <w:bCs/>
          <w:sz w:val="24"/>
          <w:szCs w:val="24"/>
        </w:rPr>
      </w:pPr>
    </w:p>
    <w:p w:rsidR="0087074E" w:rsidRDefault="0087074E" w:rsidP="0087074E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2.2</w:t>
      </w:r>
      <w:r>
        <w:rPr>
          <w:rFonts w:hint="eastAsia"/>
          <w:b/>
          <w:bCs/>
          <w:sz w:val="24"/>
          <w:szCs w:val="24"/>
        </w:rPr>
        <w:t>汇率兑换程序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Money=input("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请输入带有符号的金钱数目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")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if Money[-1] in ['y','Y']: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D=6*eval(Money[-1])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print("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兑换后的金钱是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{:.2f})D".format(D)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elif Money[-1] in ['d','D']: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Y=eval(Money[:-1])/6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print("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兑换后的金钱是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{:.2f}F:".format(Y)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else:</w:t>
      </w:r>
    </w:p>
    <w:p w:rsidR="0087074E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print("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输入错误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:")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 </w:t>
      </w:r>
    </w:p>
    <w:p w:rsidR="00294C23" w:rsidRPr="00F51299" w:rsidRDefault="00294C23" w:rsidP="00294C23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2.3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实例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的修改</w:t>
      </w:r>
    </w:p>
    <w:p w:rsidR="00294C23" w:rsidRPr="00F51299" w:rsidRDefault="00294C23" w:rsidP="00294C23">
      <w:pPr>
        <w:ind w:firstLineChars="500" w:firstLine="1205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import turtle</w:t>
      </w:r>
    </w:p>
    <w:p w:rsidR="00294C23" w:rsidRPr="00F51299" w:rsidRDefault="00294C23" w:rsidP="00294C23">
      <w:pPr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      C = [“black”,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“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purple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”，“</w:t>
      </w:r>
      <w:r w:rsidRPr="00F51299">
        <w:rPr>
          <w:b/>
          <w:bCs/>
          <w:color w:val="0D0D0D" w:themeColor="text1" w:themeTint="F2"/>
          <w:sz w:val="24"/>
          <w:szCs w:val="24"/>
        </w:rPr>
        <w:t>red”,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“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green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”，“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blue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”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]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rFonts w:hint="eastAsia"/>
          <w:color w:val="0D0D0D" w:themeColor="text1" w:themeTint="F2"/>
          <w:sz w:val="24"/>
          <w:szCs w:val="24"/>
        </w:rPr>
        <w:t xml:space="preserve">          </w:t>
      </w:r>
      <w:r w:rsidRPr="00F51299">
        <w:rPr>
          <w:color w:val="0D0D0D" w:themeColor="text1" w:themeTint="F2"/>
          <w:sz w:val="24"/>
          <w:szCs w:val="24"/>
        </w:rPr>
        <w:t>turtle.setup(650,550,200,200)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rFonts w:hint="eastAsia"/>
          <w:color w:val="0D0D0D" w:themeColor="text1" w:themeTint="F2"/>
          <w:sz w:val="24"/>
          <w:szCs w:val="24"/>
        </w:rPr>
        <w:t xml:space="preserve">          turtle.penup()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turtle.fd(-250)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turtle.pendown()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lastRenderedPageBreak/>
        <w:t xml:space="preserve">          turtle.pensize(25)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turtle.seth(-40)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for i in range(4)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   turle.pencolor(C[i])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   turtle.circle(40,80)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   turtle.circle(-40,80)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i = i+1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turtle.pencolor(C[i%5])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turtle.circle(40,80/2)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turtle.fd(40)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turtle.circle(20,180)</w:t>
      </w:r>
    </w:p>
    <w:p w:rsidR="00294C23" w:rsidRPr="00F51299" w:rsidRDefault="00294C23" w:rsidP="00294C23">
      <w:pPr>
        <w:rPr>
          <w:color w:val="0D0D0D" w:themeColor="text1" w:themeTint="F2"/>
          <w:sz w:val="24"/>
          <w:szCs w:val="24"/>
        </w:rPr>
      </w:pPr>
      <w:r w:rsidRPr="00F51299">
        <w:rPr>
          <w:color w:val="0D0D0D" w:themeColor="text1" w:themeTint="F2"/>
          <w:sz w:val="24"/>
          <w:szCs w:val="24"/>
        </w:rPr>
        <w:t xml:space="preserve">          turtle.fd(40*2/3)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 2.4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等边三角形的绘制</w:t>
      </w:r>
    </w:p>
    <w:p w:rsidR="00294C23" w:rsidRPr="00F51299" w:rsidRDefault="00294C23" w:rsidP="00294C23">
      <w:pPr>
        <w:ind w:firstLine="480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import turtle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turtle.fd(60)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turtle.pendown()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turtle.pensize(6)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turtle.pencolor("black")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turtle.seth(60)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turtle.seth(-60)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turtle.seth(-180)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turtle.fd(120) 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2.5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叠加三角形的绘制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import turtle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turtle.fd(-120)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turtle.pensize(6)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turtle.pencolor("purple")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lastRenderedPageBreak/>
        <w:t>turtle.fd(120)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turtle.fd(240)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turtle.seth(-120)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turtle.fd(120)</w:t>
      </w:r>
    </w:p>
    <w:p w:rsidR="00294C23" w:rsidRPr="00F51299" w:rsidRDefault="00294C23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:rsidR="00F51299" w:rsidRPr="00F51299" w:rsidRDefault="00F51299" w:rsidP="00294C23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2.6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无角正方形的绘制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import turtle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turtle.setup(650,350,200,200)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turtle.fd(-30)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turtle.pensize(5)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turtle.pencolor("green")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turtle.fd(60)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for i in(0,90,180):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turtle.seth(i)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turtle.fd(60)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2.7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六角形的绘制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import turtle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turtle.setup(650,350,200,200)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turtle.fd(-30)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turtle.pensize(5)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turtle.pencolor("green")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turtle.fd(60)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for i in(0,90,180):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turtle.seth(i)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turtle.fd(60)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lastRenderedPageBreak/>
        <w:t xml:space="preserve">    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turtle.fd(30)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2.8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正方形螺旋线的绘制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from turtle import *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pensize(1)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pencolor("yellow")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i=1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while(i&lt;=160):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seth(90)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fd(i)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seth(180)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fd(i+1)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seth(-90)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fd(i+2)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seth(0)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fd(i+3)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i=i+4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seth(90)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fd(161)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seth(180)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fd(162)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seth(-90)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fd(163)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2.9</w:t>
      </w:r>
      <w:r w:rsidRPr="00F51299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自定义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python</w:t>
      </w: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t>蟒蛇绘制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import turtle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C = ["black","purple","red","green","blue"]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turtle.setup(650,550,200,200)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turtle.penup()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turtle.fd(-250)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turtle.pendown()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turtle.pensize(25)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turtle.seth(-60)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for i in range(4):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turtle.pencolor(C[i])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turtle.circle(40,80)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turtle.circle(-40,80)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 xml:space="preserve">    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i = i+1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turtle.pencolor(C[i%5])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turtle.circle(40,80/2)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turtle.fd(40)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turtle.circle(20,180)</w:t>
      </w:r>
    </w:p>
    <w:p w:rsidR="00F51299" w:rsidRPr="00F51299" w:rsidRDefault="00F51299" w:rsidP="00F51299">
      <w:pPr>
        <w:ind w:firstLineChars="400" w:firstLine="964"/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b/>
          <w:bCs/>
          <w:color w:val="0D0D0D" w:themeColor="text1" w:themeTint="F2"/>
          <w:sz w:val="24"/>
          <w:szCs w:val="24"/>
        </w:rPr>
        <w:t>turtle.fd(40*2/3)</w:t>
      </w:r>
    </w:p>
    <w:p w:rsidR="003811D5" w:rsidRPr="00F51299" w:rsidRDefault="00E5315E">
      <w:pPr>
        <w:rPr>
          <w:b/>
          <w:bCs/>
          <w:color w:val="0D0D0D" w:themeColor="text1" w:themeTint="F2"/>
          <w:sz w:val="24"/>
          <w:szCs w:val="24"/>
        </w:rPr>
      </w:pPr>
      <w:r w:rsidRPr="00F51299">
        <w:rPr>
          <w:rFonts w:hint="eastAsia"/>
          <w:b/>
          <w:bCs/>
          <w:color w:val="0D0D0D" w:themeColor="text1" w:themeTint="F2"/>
          <w:sz w:val="24"/>
          <w:szCs w:val="24"/>
        </w:rPr>
        <w:lastRenderedPageBreak/>
        <w:t>实验结果：</w:t>
      </w:r>
      <w:r w:rsidR="00F5129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79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11525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5" w:rsidRDefault="00F51299">
      <w:pPr>
        <w:rPr>
          <w:color w:val="0D0D0D" w:themeColor="text1" w:themeTint="F2"/>
        </w:rPr>
      </w:pPr>
      <w:r>
        <w:rPr>
          <w:noProof/>
          <w:color w:val="000000" w:themeColor="text1"/>
        </w:rPr>
        <w:drawing>
          <wp:inline distT="0" distB="0" distL="0" distR="0">
            <wp:extent cx="408622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11516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9" w:rsidRDefault="000E2E18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814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3252235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9" w:rsidRDefault="00F51299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498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11517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9" w:rsidRDefault="00F51299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889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4011517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9" w:rsidRDefault="00F51299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441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011518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9" w:rsidRDefault="00F51299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299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4011517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8" w:rsidRDefault="000E2E18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107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4011517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A" w:rsidRDefault="0092264A">
      <w:pPr>
        <w:rPr>
          <w:color w:val="0D0D0D" w:themeColor="text1" w:themeTint="F2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8141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04011517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8" w:rsidRPr="00F51299" w:rsidRDefault="000E2E18">
      <w:pPr>
        <w:rPr>
          <w:color w:val="0D0D0D" w:themeColor="text1" w:themeTint="F2"/>
        </w:rPr>
      </w:pPr>
    </w:p>
    <w:sectPr w:rsidR="000E2E18" w:rsidRPr="00F5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722" w:rsidRDefault="00837722" w:rsidP="00940AF4">
      <w:r>
        <w:separator/>
      </w:r>
    </w:p>
  </w:endnote>
  <w:endnote w:type="continuationSeparator" w:id="0">
    <w:p w:rsidR="00837722" w:rsidRDefault="00837722" w:rsidP="0094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722" w:rsidRDefault="00837722" w:rsidP="00940AF4">
      <w:r>
        <w:separator/>
      </w:r>
    </w:p>
  </w:footnote>
  <w:footnote w:type="continuationSeparator" w:id="0">
    <w:p w:rsidR="00837722" w:rsidRDefault="00837722" w:rsidP="00940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72E2A"/>
    <w:rsid w:val="000E2E18"/>
    <w:rsid w:val="001A2D91"/>
    <w:rsid w:val="00294C23"/>
    <w:rsid w:val="002A02A6"/>
    <w:rsid w:val="003811D5"/>
    <w:rsid w:val="0038122C"/>
    <w:rsid w:val="00511946"/>
    <w:rsid w:val="005830E2"/>
    <w:rsid w:val="006306B6"/>
    <w:rsid w:val="006A6928"/>
    <w:rsid w:val="006F2CAF"/>
    <w:rsid w:val="00837722"/>
    <w:rsid w:val="00845208"/>
    <w:rsid w:val="0087074E"/>
    <w:rsid w:val="0092264A"/>
    <w:rsid w:val="00940AF4"/>
    <w:rsid w:val="00947B15"/>
    <w:rsid w:val="00AA3C74"/>
    <w:rsid w:val="00B83DAE"/>
    <w:rsid w:val="00CF2E4F"/>
    <w:rsid w:val="00DC30BA"/>
    <w:rsid w:val="00E23742"/>
    <w:rsid w:val="00E5315E"/>
    <w:rsid w:val="00ED410E"/>
    <w:rsid w:val="00F5129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DD66"/>
  <w15:docId w15:val="{FCBD5DE0-C597-4877-BD3D-C50566F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A6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AF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AF4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D410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D410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D410E"/>
    <w:rPr>
      <w:rFonts w:ascii="Times New Roman" w:eastAsia="宋体" w:hAnsi="Times New Roman" w:cs="Times New Roman"/>
      <w:kern w:val="2"/>
      <w:sz w:val="21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410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D410E"/>
    <w:rPr>
      <w:rFonts w:ascii="Times New Roman" w:eastAsia="宋体" w:hAnsi="Times New Roman" w:cs="Times New Roman"/>
      <w:b/>
      <w:bCs/>
      <w:kern w:val="2"/>
      <w:sz w:val="21"/>
    </w:rPr>
  </w:style>
  <w:style w:type="paragraph" w:styleId="ac">
    <w:name w:val="Balloon Text"/>
    <w:basedOn w:val="a"/>
    <w:link w:val="ad"/>
    <w:uiPriority w:val="99"/>
    <w:semiHidden/>
    <w:unhideWhenUsed/>
    <w:rsid w:val="00ED41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D410E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List Paragraph"/>
    <w:basedOn w:val="a"/>
    <w:uiPriority w:val="99"/>
    <w:rsid w:val="00ED41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692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程序设计实验报告2</Template>
  <TotalTime>0</TotalTime>
  <Pages>7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</dc:creator>
  <cp:lastModifiedBy>h'p</cp:lastModifiedBy>
  <cp:revision>2</cp:revision>
  <dcterms:created xsi:type="dcterms:W3CDTF">2018-04-01T15:15:00Z</dcterms:created>
  <dcterms:modified xsi:type="dcterms:W3CDTF">2018-04-01T15:15:00Z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