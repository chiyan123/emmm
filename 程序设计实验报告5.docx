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ABB" w:rsidRDefault="00FB00D4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</w:t>
      </w:r>
      <w:r w:rsidR="000A37F0">
        <w:rPr>
          <w:rFonts w:hint="eastAsia"/>
          <w:b/>
          <w:bCs/>
          <w:sz w:val="30"/>
        </w:rPr>
        <w:t>告</w:t>
      </w:r>
      <w:r w:rsidR="006B53EC">
        <w:rPr>
          <w:rFonts w:hint="eastAsia"/>
          <w:b/>
          <w:bCs/>
          <w:sz w:val="30"/>
        </w:rPr>
        <w:t>5</w:t>
      </w:r>
    </w:p>
    <w:p w:rsidR="00F63ABB" w:rsidRDefault="00FB00D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0A37F0">
        <w:rPr>
          <w:rFonts w:hint="eastAsia"/>
          <w:u w:val="single"/>
        </w:rPr>
        <w:t>117060400225</w:t>
      </w:r>
      <w:r>
        <w:rPr>
          <w:u w:val="single"/>
        </w:rPr>
        <w:t xml:space="preserve"> 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r w:rsidR="000A37F0">
        <w:rPr>
          <w:rFonts w:hint="eastAsia"/>
          <w:u w:val="single"/>
        </w:rPr>
        <w:t>池艳</w:t>
      </w:r>
      <w:r>
        <w:rPr>
          <w:u w:val="single"/>
        </w:rPr>
        <w:t xml:space="preserve">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0A37F0">
        <w:rPr>
          <w:rFonts w:hint="eastAsia"/>
          <w:b/>
          <w:bCs/>
          <w:sz w:val="24"/>
        </w:rPr>
        <w:t>应用统计学二班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指导老师：</w:t>
      </w:r>
      <w:r w:rsidR="000A37F0">
        <w:rPr>
          <w:rFonts w:hint="eastAsia"/>
          <w:b/>
          <w:bCs/>
          <w:sz w:val="24"/>
        </w:rPr>
        <w:t>林卫中</w:t>
      </w:r>
    </w:p>
    <w:p w:rsidR="00F63ABB" w:rsidRDefault="00FB00D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6C2967">
        <w:rPr>
          <w:rFonts w:hint="eastAsia"/>
          <w:u w:val="single"/>
        </w:rPr>
        <w:t>函数和代码的互用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</w:p>
    <w:p w:rsidR="006C2967" w:rsidRDefault="00FB00D4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6C2967">
        <w:rPr>
          <w:rFonts w:hint="eastAsia"/>
          <w:b/>
          <w:bCs/>
          <w:sz w:val="24"/>
          <w:szCs w:val="24"/>
        </w:rPr>
        <w:t>（</w:t>
      </w:r>
      <w:r w:rsidR="006C2967">
        <w:rPr>
          <w:rFonts w:hint="eastAsia"/>
          <w:b/>
          <w:bCs/>
          <w:sz w:val="24"/>
          <w:szCs w:val="24"/>
        </w:rPr>
        <w:t>1</w:t>
      </w:r>
      <w:r w:rsidR="006C2967">
        <w:rPr>
          <w:rFonts w:hint="eastAsia"/>
          <w:b/>
          <w:bCs/>
          <w:sz w:val="24"/>
          <w:szCs w:val="24"/>
        </w:rPr>
        <w:t>）函数的定义以及注意格式</w:t>
      </w:r>
    </w:p>
    <w:p w:rsidR="006C2967" w:rsidRDefault="006C2967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）函数的递归思想，</w:t>
      </w:r>
    </w:p>
    <w:p w:rsidR="00F63ABB" w:rsidRDefault="006C2967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FB00D4">
        <w:rPr>
          <w:sz w:val="24"/>
          <w:szCs w:val="24"/>
        </w:rPr>
        <w:t xml:space="preserve"> </w:t>
      </w:r>
      <w:r>
        <w:rPr>
          <w:sz w:val="24"/>
          <w:szCs w:val="24"/>
        </w:rPr>
        <w:t>datetime</w:t>
      </w:r>
      <w:r>
        <w:rPr>
          <w:rFonts w:hint="eastAsia"/>
          <w:sz w:val="24"/>
          <w:szCs w:val="24"/>
        </w:rPr>
        <w:t>时间日期库的使用和绘制七段管</w:t>
      </w:r>
    </w:p>
    <w:p w:rsidR="006C2967" w:rsidRDefault="006C2967">
      <w:pPr>
        <w:rPr>
          <w:b/>
          <w:bCs/>
          <w:sz w:val="24"/>
          <w:szCs w:val="24"/>
        </w:rPr>
      </w:pPr>
    </w:p>
    <w:p w:rsidR="00F63ABB" w:rsidRDefault="00FB00D4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实验题目：</w:t>
      </w:r>
      <w:r w:rsidR="006C2967">
        <w:rPr>
          <w:rFonts w:hint="eastAsia"/>
          <w:b/>
          <w:bCs/>
          <w:sz w:val="24"/>
          <w:szCs w:val="24"/>
        </w:rPr>
        <w:t>函数和代码的互用</w:t>
      </w:r>
    </w:p>
    <w:p w:rsidR="006C2967" w:rsidRDefault="006C2967" w:rsidP="00DF1661"/>
    <w:p w:rsidR="00651D3C" w:rsidRDefault="00FB00D4" w:rsidP="00DF166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EF2493" w:rsidRDefault="00EF2493" w:rsidP="00DF1661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5.1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用函数简化代码输出田字格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def isOdd(n): 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if n%2==1: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    return True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else: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    return False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>while True: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n = eval(input("please enter an Integer:"))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if n == 0: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       print("game is over</w:t>
      </w:r>
      <w:r w:rsidRPr="002A1678">
        <w:rPr>
          <w:rFonts w:hint="eastAsia"/>
          <w:b/>
          <w:bCs/>
          <w:color w:val="0D0D0D" w:themeColor="text1" w:themeTint="F2"/>
          <w:sz w:val="24"/>
          <w:szCs w:val="24"/>
        </w:rPr>
        <w:t>！</w:t>
      </w:r>
      <w:r w:rsidRPr="002A1678">
        <w:rPr>
          <w:rFonts w:hint="eastAsia"/>
          <w:b/>
          <w:bCs/>
          <w:color w:val="0D0D0D" w:themeColor="text1" w:themeTint="F2"/>
          <w:sz w:val="24"/>
          <w:szCs w:val="24"/>
        </w:rPr>
        <w:t>")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    break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if isOdd(n):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    print("{}is odd ".format(n))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else: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    print("{} is even".format(n))</w:t>
      </w:r>
    </w:p>
    <w:p w:rsidR="00651D3C" w:rsidRPr="002A1678" w:rsidRDefault="00651D3C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2A1678">
        <w:rPr>
          <w:b/>
          <w:bCs/>
          <w:color w:val="0D0D0D" w:themeColor="text1" w:themeTint="F2"/>
          <w:sz w:val="24"/>
          <w:szCs w:val="24"/>
        </w:rPr>
        <w:t>def tbedge(n):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s = ("+ - - - - ")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print(s*4+ "+")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>def lredge(n):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s = ("|          ")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print(s*4+ "|")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>def matts(n):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for i in range(5*n+1):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    if i%5 == 0: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        tbedge(n)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    else:</w:t>
      </w:r>
    </w:p>
    <w:p w:rsidR="00F22F6A" w:rsidRPr="002A1678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        lredge(n)</w:t>
      </w:r>
    </w:p>
    <w:p w:rsidR="00EF2493" w:rsidRDefault="00F22F6A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>matts(4)</w:t>
      </w:r>
    </w:p>
    <w:p w:rsidR="00EF2493" w:rsidRDefault="00EF2493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</w:p>
    <w:p w:rsidR="00EF2493" w:rsidRDefault="00EF2493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 xml:space="preserve">  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5.3</w:t>
      </w: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实现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i</w:t>
      </w:r>
      <w:r>
        <w:rPr>
          <w:b/>
          <w:bCs/>
          <w:color w:val="0D0D0D" w:themeColor="text1" w:themeTint="F2"/>
          <w:sz w:val="24"/>
          <w:szCs w:val="24"/>
        </w:rPr>
        <w:t>sNum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（）函数</w:t>
      </w:r>
      <w:r w:rsidR="00F22F6A" w:rsidRPr="002A1678">
        <w:rPr>
          <w:b/>
          <w:bCs/>
          <w:color w:val="0D0D0D" w:themeColor="text1" w:themeTint="F2"/>
          <w:sz w:val="24"/>
          <w:szCs w:val="24"/>
        </w:rPr>
        <w:t xml:space="preserve">  </w:t>
      </w:r>
    </w:p>
    <w:p w:rsidR="00EF2493" w:rsidRPr="00EF2493" w:rsidRDefault="00EF2493" w:rsidP="00EF2493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EF2493">
        <w:rPr>
          <w:b/>
          <w:bCs/>
          <w:color w:val="0D0D0D" w:themeColor="text1" w:themeTint="F2"/>
          <w:sz w:val="24"/>
          <w:szCs w:val="24"/>
        </w:rPr>
        <w:t>def isNum(s):</w:t>
      </w:r>
    </w:p>
    <w:p w:rsidR="00EF2493" w:rsidRPr="00EF2493" w:rsidRDefault="00EF2493" w:rsidP="00EF2493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EF2493">
        <w:rPr>
          <w:b/>
          <w:bCs/>
          <w:color w:val="0D0D0D" w:themeColor="text1" w:themeTint="F2"/>
          <w:sz w:val="24"/>
          <w:szCs w:val="24"/>
        </w:rPr>
        <w:t xml:space="preserve">    try:</w:t>
      </w:r>
    </w:p>
    <w:p w:rsidR="00EF2493" w:rsidRPr="00EF2493" w:rsidRDefault="00EF2493" w:rsidP="00EF2493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EF2493">
        <w:rPr>
          <w:b/>
          <w:bCs/>
          <w:color w:val="0D0D0D" w:themeColor="text1" w:themeTint="F2"/>
          <w:sz w:val="24"/>
          <w:szCs w:val="24"/>
        </w:rPr>
        <w:lastRenderedPageBreak/>
        <w:t xml:space="preserve">        n = eval(s) </w:t>
      </w:r>
    </w:p>
    <w:p w:rsidR="00EF2493" w:rsidRPr="00EF2493" w:rsidRDefault="00EF2493" w:rsidP="00EF2493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EF2493">
        <w:rPr>
          <w:b/>
          <w:bCs/>
          <w:color w:val="0D0D0D" w:themeColor="text1" w:themeTint="F2"/>
          <w:sz w:val="24"/>
          <w:szCs w:val="24"/>
        </w:rPr>
        <w:t xml:space="preserve">    except:</w:t>
      </w:r>
    </w:p>
    <w:p w:rsidR="00EF2493" w:rsidRPr="00EF2493" w:rsidRDefault="00EF2493" w:rsidP="00EF2493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EF2493">
        <w:rPr>
          <w:b/>
          <w:bCs/>
          <w:color w:val="0D0D0D" w:themeColor="text1" w:themeTint="F2"/>
          <w:sz w:val="24"/>
          <w:szCs w:val="24"/>
        </w:rPr>
        <w:t xml:space="preserve">        return False</w:t>
      </w:r>
    </w:p>
    <w:p w:rsidR="00EF2493" w:rsidRPr="00EF2493" w:rsidRDefault="00EF2493" w:rsidP="00EF2493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EF2493">
        <w:rPr>
          <w:b/>
          <w:bCs/>
          <w:color w:val="0D0D0D" w:themeColor="text1" w:themeTint="F2"/>
          <w:sz w:val="24"/>
          <w:szCs w:val="24"/>
        </w:rPr>
        <w:t xml:space="preserve">    return True</w:t>
      </w:r>
    </w:p>
    <w:p w:rsidR="00EF2493" w:rsidRPr="00EF2493" w:rsidRDefault="00EF2493" w:rsidP="00EF2493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</w:p>
    <w:p w:rsidR="00EF2493" w:rsidRPr="00EF2493" w:rsidRDefault="00EF2493" w:rsidP="00EF2493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EF2493">
        <w:rPr>
          <w:b/>
          <w:bCs/>
          <w:color w:val="0D0D0D" w:themeColor="text1" w:themeTint="F2"/>
          <w:sz w:val="24"/>
          <w:szCs w:val="24"/>
        </w:rPr>
        <w:t>s = input("Enter a string:")</w:t>
      </w:r>
    </w:p>
    <w:p w:rsidR="00EF2493" w:rsidRPr="00EF2493" w:rsidRDefault="00EF2493" w:rsidP="00EF2493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EF2493">
        <w:rPr>
          <w:b/>
          <w:bCs/>
          <w:color w:val="0D0D0D" w:themeColor="text1" w:themeTint="F2"/>
          <w:sz w:val="24"/>
          <w:szCs w:val="24"/>
        </w:rPr>
        <w:t>if isNum(s):</w:t>
      </w:r>
    </w:p>
    <w:p w:rsidR="00EF2493" w:rsidRPr="00EF2493" w:rsidRDefault="00EF2493" w:rsidP="00EF2493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EF2493">
        <w:rPr>
          <w:b/>
          <w:bCs/>
          <w:color w:val="0D0D0D" w:themeColor="text1" w:themeTint="F2"/>
          <w:sz w:val="24"/>
          <w:szCs w:val="24"/>
        </w:rPr>
        <w:t xml:space="preserve">    print("{} is a number".format(s))</w:t>
      </w:r>
    </w:p>
    <w:p w:rsidR="00EF2493" w:rsidRPr="00EF2493" w:rsidRDefault="00EF2493" w:rsidP="00EF2493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EF2493">
        <w:rPr>
          <w:b/>
          <w:bCs/>
          <w:color w:val="0D0D0D" w:themeColor="text1" w:themeTint="F2"/>
          <w:sz w:val="24"/>
          <w:szCs w:val="24"/>
        </w:rPr>
        <w:t>else:</w:t>
      </w:r>
    </w:p>
    <w:p w:rsidR="00EF2493" w:rsidRDefault="00EF2493" w:rsidP="00EF2493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EF2493">
        <w:rPr>
          <w:b/>
          <w:bCs/>
          <w:color w:val="0D0D0D" w:themeColor="text1" w:themeTint="F2"/>
          <w:sz w:val="24"/>
          <w:szCs w:val="24"/>
        </w:rPr>
        <w:t xml:space="preserve">    print("{} is not a number".format(s))</w:t>
      </w:r>
    </w:p>
    <w:p w:rsidR="00EF2493" w:rsidRDefault="00EF2493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</w:p>
    <w:p w:rsidR="00520839" w:rsidRDefault="00520839" w:rsidP="00520839">
      <w:pPr>
        <w:spacing w:line="240" w:lineRule="exact"/>
        <w:rPr>
          <w:rFonts w:hint="eastAsia"/>
          <w:b/>
          <w:bCs/>
          <w:color w:val="0D0D0D" w:themeColor="text1" w:themeTint="F2"/>
          <w:sz w:val="24"/>
          <w:szCs w:val="24"/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b/>
          <w:bCs/>
          <w:color w:val="0D0D0D" w:themeColor="text1" w:themeTint="F2"/>
          <w:sz w:val="24"/>
          <w:szCs w:val="24"/>
        </w:rPr>
        <w:t xml:space="preserve">      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5.3</w:t>
      </w: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实现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i</w:t>
      </w:r>
      <w:r>
        <w:rPr>
          <w:b/>
          <w:bCs/>
          <w:color w:val="0D0D0D" w:themeColor="text1" w:themeTint="F2"/>
          <w:sz w:val="24"/>
          <w:szCs w:val="24"/>
        </w:rPr>
        <w:t>sOdd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函数</w:t>
      </w:r>
    </w:p>
    <w:p w:rsidR="00520839" w:rsidRPr="00520839" w:rsidRDefault="00520839" w:rsidP="00520839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520839">
        <w:rPr>
          <w:b/>
          <w:bCs/>
          <w:color w:val="0D0D0D" w:themeColor="text1" w:themeTint="F2"/>
          <w:sz w:val="24"/>
          <w:szCs w:val="24"/>
        </w:rPr>
        <w:t>def isOdd(n):</w:t>
      </w:r>
    </w:p>
    <w:p w:rsidR="00520839" w:rsidRPr="00520839" w:rsidRDefault="00520839" w:rsidP="00520839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520839">
        <w:rPr>
          <w:b/>
          <w:bCs/>
          <w:color w:val="0D0D0D" w:themeColor="text1" w:themeTint="F2"/>
          <w:sz w:val="24"/>
          <w:szCs w:val="24"/>
        </w:rPr>
        <w:t xml:space="preserve">    if n%2 ==1:</w:t>
      </w:r>
    </w:p>
    <w:p w:rsidR="00520839" w:rsidRPr="00520839" w:rsidRDefault="00520839" w:rsidP="00520839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520839">
        <w:rPr>
          <w:b/>
          <w:bCs/>
          <w:color w:val="0D0D0D" w:themeColor="text1" w:themeTint="F2"/>
          <w:sz w:val="24"/>
          <w:szCs w:val="24"/>
        </w:rPr>
        <w:t xml:space="preserve">        return True</w:t>
      </w:r>
    </w:p>
    <w:p w:rsidR="00520839" w:rsidRPr="00520839" w:rsidRDefault="00520839" w:rsidP="00520839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520839">
        <w:rPr>
          <w:b/>
          <w:bCs/>
          <w:color w:val="0D0D0D" w:themeColor="text1" w:themeTint="F2"/>
          <w:sz w:val="24"/>
          <w:szCs w:val="24"/>
        </w:rPr>
        <w:t xml:space="preserve">    else:</w:t>
      </w:r>
    </w:p>
    <w:p w:rsidR="00520839" w:rsidRPr="00520839" w:rsidRDefault="00520839" w:rsidP="00520839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520839">
        <w:rPr>
          <w:b/>
          <w:bCs/>
          <w:color w:val="0D0D0D" w:themeColor="text1" w:themeTint="F2"/>
          <w:sz w:val="24"/>
          <w:szCs w:val="24"/>
        </w:rPr>
        <w:t xml:space="preserve">        return False</w:t>
      </w:r>
    </w:p>
    <w:p w:rsidR="00520839" w:rsidRPr="00520839" w:rsidRDefault="00520839" w:rsidP="00520839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520839">
        <w:rPr>
          <w:b/>
          <w:bCs/>
          <w:color w:val="0D0D0D" w:themeColor="text1" w:themeTint="F2"/>
          <w:sz w:val="24"/>
          <w:szCs w:val="24"/>
        </w:rPr>
        <w:t xml:space="preserve">    </w:t>
      </w:r>
    </w:p>
    <w:p w:rsidR="00520839" w:rsidRPr="00520839" w:rsidRDefault="00520839" w:rsidP="00520839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520839">
        <w:rPr>
          <w:b/>
          <w:bCs/>
          <w:color w:val="0D0D0D" w:themeColor="text1" w:themeTint="F2"/>
          <w:sz w:val="24"/>
          <w:szCs w:val="24"/>
        </w:rPr>
        <w:t xml:space="preserve">    </w:t>
      </w:r>
    </w:p>
    <w:p w:rsidR="00520839" w:rsidRPr="00520839" w:rsidRDefault="00520839" w:rsidP="00520839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520839">
        <w:rPr>
          <w:b/>
          <w:bCs/>
          <w:color w:val="0D0D0D" w:themeColor="text1" w:themeTint="F2"/>
          <w:sz w:val="24"/>
          <w:szCs w:val="24"/>
        </w:rPr>
        <w:t>while True:</w:t>
      </w:r>
    </w:p>
    <w:p w:rsidR="00520839" w:rsidRPr="00520839" w:rsidRDefault="00520839" w:rsidP="00520839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520839">
        <w:rPr>
          <w:b/>
          <w:bCs/>
          <w:color w:val="0D0D0D" w:themeColor="text1" w:themeTint="F2"/>
          <w:sz w:val="24"/>
          <w:szCs w:val="24"/>
        </w:rPr>
        <w:t xml:space="preserve">    n = eval(input("piease enter an Integer:"))</w:t>
      </w:r>
    </w:p>
    <w:p w:rsidR="00520839" w:rsidRPr="00520839" w:rsidRDefault="00520839" w:rsidP="00520839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520839">
        <w:rPr>
          <w:b/>
          <w:bCs/>
          <w:color w:val="0D0D0D" w:themeColor="text1" w:themeTint="F2"/>
          <w:sz w:val="24"/>
          <w:szCs w:val="24"/>
        </w:rPr>
        <w:t xml:space="preserve">    if n == 0:</w:t>
      </w:r>
    </w:p>
    <w:p w:rsidR="00520839" w:rsidRPr="00520839" w:rsidRDefault="00520839" w:rsidP="00520839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520839">
        <w:rPr>
          <w:b/>
          <w:bCs/>
          <w:color w:val="0D0D0D" w:themeColor="text1" w:themeTint="F2"/>
          <w:sz w:val="24"/>
          <w:szCs w:val="24"/>
        </w:rPr>
        <w:t xml:space="preserve">        print("{} is odd".format(n))</w:t>
      </w:r>
    </w:p>
    <w:p w:rsidR="00520839" w:rsidRPr="00520839" w:rsidRDefault="00520839" w:rsidP="00520839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520839">
        <w:rPr>
          <w:b/>
          <w:bCs/>
          <w:color w:val="0D0D0D" w:themeColor="text1" w:themeTint="F2"/>
          <w:sz w:val="24"/>
          <w:szCs w:val="24"/>
        </w:rPr>
        <w:t xml:space="preserve">    else:</w:t>
      </w:r>
    </w:p>
    <w:p w:rsidR="00651D3C" w:rsidRPr="002A1678" w:rsidRDefault="00520839" w:rsidP="00520839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520839">
        <w:rPr>
          <w:b/>
          <w:bCs/>
          <w:color w:val="0D0D0D" w:themeColor="text1" w:themeTint="F2"/>
          <w:sz w:val="24"/>
          <w:szCs w:val="24"/>
        </w:rPr>
        <w:t xml:space="preserve">        print("{} is even".format(n))</w:t>
      </w:r>
    </w:p>
    <w:p w:rsidR="00651D3C" w:rsidRPr="002A1678" w:rsidRDefault="00484EB9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2A1678">
        <w:rPr>
          <w:b/>
          <w:bCs/>
          <w:color w:val="0D0D0D" w:themeColor="text1" w:themeTint="F2"/>
          <w:sz w:val="24"/>
          <w:szCs w:val="24"/>
        </w:rPr>
        <w:t xml:space="preserve">           </w:t>
      </w:r>
    </w:p>
    <w:p w:rsidR="00484EB9" w:rsidRPr="002A1678" w:rsidRDefault="00484EB9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="00EF2493">
        <w:rPr>
          <w:rFonts w:hint="eastAsia"/>
          <w:b/>
          <w:bCs/>
          <w:color w:val="0D0D0D" w:themeColor="text1" w:themeTint="F2"/>
          <w:sz w:val="24"/>
          <w:szCs w:val="24"/>
        </w:rPr>
        <w:t>5.4</w:t>
      </w:r>
      <w:r w:rsidR="00EF2493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EF2493">
        <w:rPr>
          <w:rFonts w:hint="eastAsia"/>
          <w:b/>
          <w:bCs/>
          <w:color w:val="0D0D0D" w:themeColor="text1" w:themeTint="F2"/>
          <w:sz w:val="24"/>
          <w:szCs w:val="24"/>
        </w:rPr>
        <w:t>实现</w:t>
      </w:r>
      <w:r w:rsidR="00EF2493">
        <w:rPr>
          <w:rFonts w:hint="eastAsia"/>
          <w:b/>
          <w:bCs/>
          <w:color w:val="0D0D0D" w:themeColor="text1" w:themeTint="F2"/>
          <w:sz w:val="24"/>
          <w:szCs w:val="24"/>
        </w:rPr>
        <w:t>multi</w:t>
      </w:r>
      <w:r w:rsidR="00EF2493">
        <w:rPr>
          <w:rFonts w:hint="eastAsia"/>
          <w:b/>
          <w:bCs/>
          <w:color w:val="0D0D0D" w:themeColor="text1" w:themeTint="F2"/>
          <w:sz w:val="24"/>
          <w:szCs w:val="24"/>
        </w:rPr>
        <w:t>（）函数</w:t>
      </w:r>
      <w:r w:rsidRPr="002A1678">
        <w:rPr>
          <w:b/>
          <w:bCs/>
          <w:color w:val="0D0D0D" w:themeColor="text1" w:themeTint="F2"/>
          <w:sz w:val="24"/>
          <w:szCs w:val="24"/>
        </w:rPr>
        <w:t xml:space="preserve">          </w:t>
      </w:r>
      <w:r w:rsidR="00673CC3" w:rsidRPr="002A1678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:rsidR="00673CC3" w:rsidRPr="002A1678" w:rsidRDefault="00673CC3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>def multi(*a):</w:t>
      </w:r>
    </w:p>
    <w:p w:rsidR="00673CC3" w:rsidRPr="002A1678" w:rsidRDefault="00673CC3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if len(a) == 0:</w:t>
      </w:r>
    </w:p>
    <w:p w:rsidR="00673CC3" w:rsidRPr="002A1678" w:rsidRDefault="00673CC3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    return 0</w:t>
      </w:r>
    </w:p>
    <w:p w:rsidR="00673CC3" w:rsidRPr="002A1678" w:rsidRDefault="00673CC3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t = 1</w:t>
      </w:r>
    </w:p>
    <w:p w:rsidR="00673CC3" w:rsidRPr="002A1678" w:rsidRDefault="00673CC3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for i in a:</w:t>
      </w:r>
    </w:p>
    <w:p w:rsidR="00673CC3" w:rsidRPr="002A1678" w:rsidRDefault="00673CC3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    t = t*i</w:t>
      </w:r>
    </w:p>
    <w:p w:rsidR="00673CC3" w:rsidRPr="002A1678" w:rsidRDefault="00673CC3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 xml:space="preserve">    return t</w:t>
      </w:r>
    </w:p>
    <w:p w:rsidR="00673CC3" w:rsidRPr="002A1678" w:rsidRDefault="00673CC3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</w:p>
    <w:p w:rsidR="00673CC3" w:rsidRPr="002A1678" w:rsidRDefault="00673CC3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>print(multi())</w:t>
      </w:r>
    </w:p>
    <w:p w:rsidR="00673CC3" w:rsidRPr="002A1678" w:rsidRDefault="00673CC3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>print(multi(2,4,6))</w:t>
      </w:r>
    </w:p>
    <w:p w:rsidR="00651D3C" w:rsidRDefault="00673CC3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2A1678">
        <w:rPr>
          <w:b/>
          <w:bCs/>
          <w:color w:val="0D0D0D" w:themeColor="text1" w:themeTint="F2"/>
          <w:sz w:val="24"/>
          <w:szCs w:val="24"/>
        </w:rPr>
        <w:t>print(multi(3))</w:t>
      </w:r>
    </w:p>
    <w:p w:rsidR="006C2967" w:rsidRDefault="006C2967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</w:p>
    <w:p w:rsidR="006C2967" w:rsidRDefault="006C2967" w:rsidP="002A1678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</w:p>
    <w:p w:rsidR="006C2967" w:rsidRDefault="006C2967" w:rsidP="002A1678">
      <w:pPr>
        <w:spacing w:line="240" w:lineRule="exact"/>
        <w:ind w:leftChars="200" w:left="420"/>
        <w:rPr>
          <w:rFonts w:hint="eastAsia"/>
          <w:b/>
          <w:bCs/>
          <w:color w:val="0D0D0D" w:themeColor="text1" w:themeTint="F2"/>
          <w:sz w:val="24"/>
          <w:szCs w:val="24"/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</w:rPr>
        <w:t>5.7</w:t>
      </w: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汉诺塔的递归计算</w:t>
      </w:r>
    </w:p>
    <w:p w:rsidR="006C2967" w:rsidRPr="006C2967" w:rsidRDefault="006C2967" w:rsidP="006C2967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6C2967">
        <w:rPr>
          <w:b/>
          <w:bCs/>
          <w:color w:val="0D0D0D" w:themeColor="text1" w:themeTint="F2"/>
          <w:sz w:val="24"/>
          <w:szCs w:val="24"/>
        </w:rPr>
        <w:t>def hanoi(a,b,c,p):</w:t>
      </w:r>
    </w:p>
    <w:p w:rsidR="006C2967" w:rsidRPr="006C2967" w:rsidRDefault="006C2967" w:rsidP="006C2967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6C2967">
        <w:rPr>
          <w:b/>
          <w:bCs/>
          <w:color w:val="0D0D0D" w:themeColor="text1" w:themeTint="F2"/>
          <w:sz w:val="24"/>
          <w:szCs w:val="24"/>
        </w:rPr>
        <w:t xml:space="preserve">    if len(p) == 1:</w:t>
      </w:r>
    </w:p>
    <w:p w:rsidR="006C2967" w:rsidRPr="006C2967" w:rsidRDefault="006C2967" w:rsidP="006C2967">
      <w:pPr>
        <w:spacing w:line="240" w:lineRule="exact"/>
        <w:ind w:leftChars="200" w:left="420"/>
        <w:rPr>
          <w:rFonts w:hint="eastAsia"/>
          <w:b/>
          <w:bCs/>
          <w:color w:val="0D0D0D" w:themeColor="text1" w:themeTint="F2"/>
          <w:sz w:val="24"/>
          <w:szCs w:val="24"/>
        </w:rPr>
      </w:pPr>
      <w:r w:rsidRPr="006C2967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       print("</w:t>
      </w:r>
      <w:r w:rsidRPr="006C2967">
        <w:rPr>
          <w:rFonts w:hint="eastAsia"/>
          <w:b/>
          <w:bCs/>
          <w:color w:val="0D0D0D" w:themeColor="text1" w:themeTint="F2"/>
          <w:sz w:val="24"/>
          <w:szCs w:val="24"/>
        </w:rPr>
        <w:t>圆盘</w:t>
      </w:r>
      <w:r w:rsidRPr="006C2967">
        <w:rPr>
          <w:rFonts w:hint="eastAsia"/>
          <w:b/>
          <w:bCs/>
          <w:color w:val="0D0D0D" w:themeColor="text1" w:themeTint="F2"/>
          <w:sz w:val="24"/>
          <w:szCs w:val="24"/>
        </w:rPr>
        <w:t>{} : {}--&gt;{}".format(str(p[0]),a,c))</w:t>
      </w:r>
    </w:p>
    <w:p w:rsidR="006C2967" w:rsidRPr="006C2967" w:rsidRDefault="006C2967" w:rsidP="006C2967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6C2967">
        <w:rPr>
          <w:b/>
          <w:bCs/>
          <w:color w:val="0D0D0D" w:themeColor="text1" w:themeTint="F2"/>
          <w:sz w:val="24"/>
          <w:szCs w:val="24"/>
        </w:rPr>
        <w:t xml:space="preserve">    else:</w:t>
      </w:r>
    </w:p>
    <w:p w:rsidR="006C2967" w:rsidRPr="006C2967" w:rsidRDefault="006C2967" w:rsidP="006C2967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6C2967">
        <w:rPr>
          <w:b/>
          <w:bCs/>
          <w:color w:val="0D0D0D" w:themeColor="text1" w:themeTint="F2"/>
          <w:sz w:val="24"/>
          <w:szCs w:val="24"/>
        </w:rPr>
        <w:t xml:space="preserve">        hanoi(a,c,b,p[0:-1])</w:t>
      </w:r>
    </w:p>
    <w:p w:rsidR="006C2967" w:rsidRPr="006C2967" w:rsidRDefault="006C2967" w:rsidP="006C2967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6C2967">
        <w:rPr>
          <w:b/>
          <w:bCs/>
          <w:color w:val="0D0D0D" w:themeColor="text1" w:themeTint="F2"/>
          <w:sz w:val="24"/>
          <w:szCs w:val="24"/>
        </w:rPr>
        <w:t xml:space="preserve">        hanoi(a,b,c,[p[-1]])</w:t>
      </w:r>
    </w:p>
    <w:p w:rsidR="006C2967" w:rsidRPr="006C2967" w:rsidRDefault="006C2967" w:rsidP="006C2967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6C2967">
        <w:rPr>
          <w:b/>
          <w:bCs/>
          <w:color w:val="0D0D0D" w:themeColor="text1" w:themeTint="F2"/>
          <w:sz w:val="24"/>
          <w:szCs w:val="24"/>
        </w:rPr>
        <w:t xml:space="preserve">        hanoi(b,a,c,p[0:1])</w:t>
      </w:r>
    </w:p>
    <w:p w:rsidR="006C2967" w:rsidRPr="006C2967" w:rsidRDefault="006C2967" w:rsidP="006C2967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6C2967">
        <w:rPr>
          <w:b/>
          <w:bCs/>
          <w:color w:val="0D0D0D" w:themeColor="text1" w:themeTint="F2"/>
          <w:sz w:val="24"/>
          <w:szCs w:val="24"/>
        </w:rPr>
        <w:t xml:space="preserve">        </w:t>
      </w:r>
    </w:p>
    <w:p w:rsidR="006C2967" w:rsidRPr="006C2967" w:rsidRDefault="006C2967" w:rsidP="006C2967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6C2967">
        <w:rPr>
          <w:b/>
          <w:bCs/>
          <w:color w:val="0D0D0D" w:themeColor="text1" w:themeTint="F2"/>
          <w:sz w:val="24"/>
          <w:szCs w:val="24"/>
        </w:rPr>
        <w:t xml:space="preserve">        </w:t>
      </w:r>
    </w:p>
    <w:p w:rsidR="006C2967" w:rsidRPr="006C2967" w:rsidRDefault="006C2967" w:rsidP="006C2967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6C2967">
        <w:rPr>
          <w:b/>
          <w:bCs/>
          <w:color w:val="0D0D0D" w:themeColor="text1" w:themeTint="F2"/>
          <w:sz w:val="24"/>
          <w:szCs w:val="24"/>
        </w:rPr>
        <w:t>p = range(1,5)</w:t>
      </w:r>
    </w:p>
    <w:p w:rsidR="006C2967" w:rsidRDefault="006C2967" w:rsidP="006C2967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6C2967">
        <w:rPr>
          <w:b/>
          <w:bCs/>
          <w:color w:val="0D0D0D" w:themeColor="text1" w:themeTint="F2"/>
          <w:sz w:val="24"/>
          <w:szCs w:val="24"/>
        </w:rPr>
        <w:t>hanoi('a','b','c',p)</w:t>
      </w:r>
    </w:p>
    <w:p w:rsidR="006C2967" w:rsidRDefault="006C2967" w:rsidP="006C2967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</w:p>
    <w:p w:rsidR="006C2967" w:rsidRDefault="006C2967" w:rsidP="006C2967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</w:p>
    <w:p w:rsidR="006C2967" w:rsidRDefault="006C2967" w:rsidP="006C2967">
      <w:pPr>
        <w:spacing w:line="240" w:lineRule="exact"/>
        <w:ind w:leftChars="200" w:left="420"/>
        <w:rPr>
          <w:rFonts w:hint="eastAsia"/>
          <w:b/>
          <w:bCs/>
          <w:color w:val="0D0D0D" w:themeColor="text1" w:themeTint="F2"/>
          <w:sz w:val="24"/>
          <w:szCs w:val="24"/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</w:rPr>
        <w:t>5.8</w:t>
      </w: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字符串的反转</w:t>
      </w:r>
    </w:p>
    <w:p w:rsidR="006C2967" w:rsidRPr="006C2967" w:rsidRDefault="006C2967" w:rsidP="006C2967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6C2967">
        <w:rPr>
          <w:b/>
          <w:bCs/>
          <w:color w:val="0D0D0D" w:themeColor="text1" w:themeTint="F2"/>
          <w:sz w:val="24"/>
          <w:szCs w:val="24"/>
        </w:rPr>
        <w:t>def reverse(s):</w:t>
      </w:r>
    </w:p>
    <w:p w:rsidR="006C2967" w:rsidRPr="006C2967" w:rsidRDefault="006C2967" w:rsidP="006C2967">
      <w:pPr>
        <w:spacing w:line="240" w:lineRule="exact"/>
        <w:ind w:leftChars="200" w:left="420"/>
        <w:rPr>
          <w:b/>
          <w:bCs/>
          <w:color w:val="0D0D0D" w:themeColor="text1" w:themeTint="F2"/>
          <w:sz w:val="24"/>
          <w:szCs w:val="24"/>
        </w:rPr>
      </w:pPr>
      <w:r w:rsidRPr="006C2967">
        <w:rPr>
          <w:b/>
          <w:bCs/>
          <w:color w:val="0D0D0D" w:themeColor="text1" w:themeTint="F2"/>
          <w:sz w:val="24"/>
          <w:szCs w:val="24"/>
        </w:rPr>
        <w:t xml:space="preserve">    return s[::-1]</w:t>
      </w:r>
    </w:p>
    <w:p w:rsidR="006C2967" w:rsidRPr="006C2967" w:rsidRDefault="006C2967" w:rsidP="006C2967">
      <w:pPr>
        <w:spacing w:line="240" w:lineRule="exact"/>
        <w:ind w:leftChars="200" w:left="420"/>
        <w:rPr>
          <w:rFonts w:hint="eastAsia"/>
          <w:b/>
          <w:bCs/>
          <w:color w:val="0D0D0D" w:themeColor="text1" w:themeTint="F2"/>
          <w:sz w:val="24"/>
          <w:szCs w:val="24"/>
        </w:rPr>
      </w:pPr>
      <w:r w:rsidRPr="006C2967">
        <w:rPr>
          <w:rFonts w:hint="eastAsia"/>
          <w:b/>
          <w:bCs/>
          <w:color w:val="0D0D0D" w:themeColor="text1" w:themeTint="F2"/>
          <w:sz w:val="24"/>
          <w:szCs w:val="24"/>
        </w:rPr>
        <w:t>str = input("</w:t>
      </w:r>
      <w:r w:rsidRPr="006C2967">
        <w:rPr>
          <w:rFonts w:hint="eastAsia"/>
          <w:b/>
          <w:bCs/>
          <w:color w:val="0D0D0D" w:themeColor="text1" w:themeTint="F2"/>
          <w:sz w:val="24"/>
          <w:szCs w:val="24"/>
        </w:rPr>
        <w:t>请输入一个字符串</w:t>
      </w:r>
      <w:r w:rsidRPr="006C2967">
        <w:rPr>
          <w:rFonts w:hint="eastAsia"/>
          <w:b/>
          <w:bCs/>
          <w:color w:val="0D0D0D" w:themeColor="text1" w:themeTint="F2"/>
          <w:sz w:val="24"/>
          <w:szCs w:val="24"/>
        </w:rPr>
        <w:t>: ")</w:t>
      </w:r>
    </w:p>
    <w:p w:rsidR="006C2967" w:rsidRDefault="006C2967" w:rsidP="006C2967">
      <w:pPr>
        <w:spacing w:line="240" w:lineRule="exact"/>
        <w:ind w:leftChars="200" w:left="420"/>
        <w:rPr>
          <w:rFonts w:hint="eastAsia"/>
          <w:b/>
          <w:bCs/>
          <w:color w:val="0D0D0D" w:themeColor="text1" w:themeTint="F2"/>
          <w:sz w:val="24"/>
          <w:szCs w:val="24"/>
        </w:rPr>
      </w:pPr>
      <w:r w:rsidRPr="006C2967">
        <w:rPr>
          <w:b/>
          <w:bCs/>
          <w:color w:val="0D0D0D" w:themeColor="text1" w:themeTint="F2"/>
          <w:sz w:val="24"/>
          <w:szCs w:val="24"/>
        </w:rPr>
        <w:lastRenderedPageBreak/>
        <w:t>print(reverse(str))</w:t>
      </w:r>
    </w:p>
    <w:p w:rsidR="006C2967" w:rsidRPr="002A1678" w:rsidRDefault="006C2967" w:rsidP="002A1678">
      <w:pPr>
        <w:spacing w:line="240" w:lineRule="exact"/>
        <w:ind w:leftChars="200" w:left="420"/>
        <w:rPr>
          <w:rFonts w:hint="eastAsia"/>
          <w:b/>
          <w:bCs/>
          <w:color w:val="0D0D0D" w:themeColor="text1" w:themeTint="F2"/>
          <w:sz w:val="24"/>
          <w:szCs w:val="24"/>
        </w:rPr>
      </w:pPr>
    </w:p>
    <w:p w:rsidR="000A37F0" w:rsidRDefault="000A37F0" w:rsidP="00DF1661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</w:p>
    <w:p w:rsidR="002A1678" w:rsidRDefault="00FB00D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F63ABB" w:rsidRDefault="002A1678" w:rsidP="002A1678">
      <w:pPr>
        <w:ind w:firstLineChars="500" w:firstLine="1050"/>
      </w:pPr>
      <w:r>
        <w:rPr>
          <w:noProof/>
        </w:rPr>
        <w:drawing>
          <wp:inline distT="0" distB="0" distL="0" distR="0" wp14:anchorId="00615FA1" wp14:editId="329E5817">
            <wp:extent cx="197167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4221425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78" w:rsidRDefault="002A1678" w:rsidP="002A1678">
      <w:pPr>
        <w:ind w:leftChars="500" w:left="1050"/>
      </w:pPr>
      <w:r>
        <w:rPr>
          <w:rFonts w:hint="eastAsia"/>
          <w:noProof/>
        </w:rPr>
        <w:drawing>
          <wp:inline distT="0" distB="0" distL="0" distR="0">
            <wp:extent cx="4010025" cy="1743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4221426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1460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4221426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78" w:rsidRDefault="002A1678" w:rsidP="002A1678">
      <w:pPr>
        <w:ind w:leftChars="500" w:left="1050"/>
      </w:pPr>
    </w:p>
    <w:p w:rsidR="002A1678" w:rsidRDefault="002A1678" w:rsidP="002A1678">
      <w:pPr>
        <w:ind w:leftChars="500" w:left="1050"/>
      </w:pPr>
      <w:r>
        <w:rPr>
          <w:rFonts w:hint="eastAsia"/>
          <w:noProof/>
        </w:rPr>
        <w:drawing>
          <wp:inline distT="0" distB="0" distL="0" distR="0">
            <wp:extent cx="3543300" cy="1466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4221426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67" w:rsidRDefault="006C2967" w:rsidP="002A1678">
      <w:pPr>
        <w:ind w:leftChars="500" w:left="1050"/>
      </w:pPr>
      <w:r>
        <w:rPr>
          <w:rFonts w:hint="eastAsia"/>
          <w:noProof/>
        </w:rPr>
        <w:lastRenderedPageBreak/>
        <w:drawing>
          <wp:inline distT="0" distB="0" distL="0" distR="0">
            <wp:extent cx="3105150" cy="1209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804222319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67" w:rsidRDefault="006C2967" w:rsidP="002A1678">
      <w:pPr>
        <w:ind w:leftChars="500" w:left="10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0050" cy="1276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804222319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81F" w:rsidRDefault="006F581F" w:rsidP="00BB041A">
      <w:r>
        <w:separator/>
      </w:r>
    </w:p>
  </w:endnote>
  <w:endnote w:type="continuationSeparator" w:id="0">
    <w:p w:rsidR="006F581F" w:rsidRDefault="006F581F" w:rsidP="00BB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81F" w:rsidRDefault="006F581F" w:rsidP="00BB041A">
      <w:r>
        <w:separator/>
      </w:r>
    </w:p>
  </w:footnote>
  <w:footnote w:type="continuationSeparator" w:id="0">
    <w:p w:rsidR="006F581F" w:rsidRDefault="006F581F" w:rsidP="00BB0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A37F0"/>
    <w:rsid w:val="00180DD8"/>
    <w:rsid w:val="00260288"/>
    <w:rsid w:val="002A1678"/>
    <w:rsid w:val="0038122C"/>
    <w:rsid w:val="004822DA"/>
    <w:rsid w:val="00484EB9"/>
    <w:rsid w:val="00511946"/>
    <w:rsid w:val="00520839"/>
    <w:rsid w:val="00595F8C"/>
    <w:rsid w:val="00651D3C"/>
    <w:rsid w:val="00673CC3"/>
    <w:rsid w:val="006B53EC"/>
    <w:rsid w:val="006C2967"/>
    <w:rsid w:val="006F581F"/>
    <w:rsid w:val="008E1A67"/>
    <w:rsid w:val="00BB041A"/>
    <w:rsid w:val="00C62722"/>
    <w:rsid w:val="00CD3476"/>
    <w:rsid w:val="00CF2E4F"/>
    <w:rsid w:val="00CF5471"/>
    <w:rsid w:val="00DC30BA"/>
    <w:rsid w:val="00DF1661"/>
    <w:rsid w:val="00E41DE7"/>
    <w:rsid w:val="00EF2493"/>
    <w:rsid w:val="00F22F6A"/>
    <w:rsid w:val="00F63ABB"/>
    <w:rsid w:val="00FB00D4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AC783"/>
  <w15:docId w15:val="{190E4EF6-BB77-41D4-80B1-9914F452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41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41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程序设计实验报告5</Template>
  <TotalTime>470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</dc:creator>
  <cp:keywords/>
  <dc:description/>
  <cp:lastModifiedBy>h'p</cp:lastModifiedBy>
  <cp:revision>1</cp:revision>
  <dcterms:created xsi:type="dcterms:W3CDTF">2018-04-14T05:35:00Z</dcterms:created>
  <dcterms:modified xsi:type="dcterms:W3CDTF">2018-04-22T15:27:00Z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