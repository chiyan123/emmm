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宋体"/>
          <w:b/>
          <w:bCs/>
          <w:sz w:val="30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30"/>
        </w:rPr>
        <w:t>数据结构实验报告</w:t>
      </w:r>
      <w:r>
        <w:rPr>
          <w:rFonts w:hint="eastAsia"/>
          <w:b/>
          <w:bCs/>
          <w:sz w:val="30"/>
          <w:lang w:val="en-US" w:eastAsia="zh-CN"/>
        </w:rPr>
        <w:t>13</w:t>
      </w:r>
    </w:p>
    <w:p>
      <w:pPr>
        <w:spacing w:before="156" w:beforeLines="5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学号：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117060400225</w:t>
      </w:r>
      <w:r>
        <w:rPr>
          <w:u w:val="single"/>
        </w:rPr>
        <w:t xml:space="preserve">       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u w:val="single"/>
        </w:rPr>
        <w:t xml:space="preserve">  </w:t>
      </w:r>
      <w:r>
        <w:rPr>
          <w:rFonts w:hint="eastAsia"/>
          <w:u w:val="single"/>
          <w:lang w:val="en-US" w:eastAsia="zh-CN"/>
        </w:rPr>
        <w:t>池艳</w:t>
      </w:r>
      <w:r>
        <w:rPr>
          <w:u w:val="single"/>
        </w:rPr>
        <w:t xml:space="preserve">        </w:t>
      </w:r>
      <w:r>
        <w:t xml:space="preserve">    </w:t>
      </w:r>
      <w:r>
        <w:rPr>
          <w:rFonts w:hint="eastAsia"/>
          <w:b/>
          <w:bCs/>
          <w:sz w:val="24"/>
        </w:rPr>
        <w:t>班级：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应用统计学二班</w:t>
      </w:r>
      <w:r>
        <w:rPr>
          <w:u w:val="single"/>
        </w:rPr>
        <w:t xml:space="preserve">         </w:t>
      </w:r>
      <w:r>
        <w:rPr>
          <w:rFonts w:hint="eastAsia"/>
          <w:b/>
          <w:bCs/>
          <w:sz w:val="24"/>
        </w:rPr>
        <w:t xml:space="preserve">  指导老师：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林卫中</w:t>
      </w:r>
      <w:r>
        <w:rPr>
          <w:u w:val="single"/>
        </w:rPr>
        <w:t xml:space="preserve">    </w:t>
      </w:r>
    </w:p>
    <w:p>
      <w:pPr>
        <w:spacing w:before="156" w:beforeLines="50"/>
        <w:rPr>
          <w:rFonts w:hint="eastAsia"/>
          <w:u w:val="single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</w:rPr>
        <w:t>：</w:t>
      </w:r>
      <w:r>
        <w:rPr>
          <w:u w:val="single"/>
        </w:rPr>
        <w:t xml:space="preserve"> </w:t>
      </w:r>
      <w:r>
        <w:rPr>
          <w:rFonts w:hint="eastAsia"/>
          <w:u w:val="single"/>
          <w:lang w:eastAsia="zh-CN"/>
        </w:rPr>
        <w:t>程序设计方法论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 xml:space="preserve"> </w:t>
      </w:r>
    </w:p>
    <w:p>
      <w:pPr>
        <w:spacing w:before="156" w:beforeLines="5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>实验要求：</w:t>
      </w:r>
      <w:r>
        <w:rPr>
          <w:rFonts w:hint="eastAsia"/>
          <w:b/>
          <w:bCs/>
          <w:sz w:val="24"/>
          <w:szCs w:val="24"/>
          <w:lang w:eastAsia="zh-CN"/>
        </w:rPr>
        <w:t>（</w:t>
      </w:r>
      <w:r>
        <w:rPr>
          <w:rFonts w:hint="eastAsia"/>
          <w:b/>
          <w:bCs/>
          <w:sz w:val="24"/>
          <w:szCs w:val="24"/>
          <w:lang w:val="en-US" w:eastAsia="zh-CN"/>
        </w:rPr>
        <w:t>1）安装第三方库的复习</w:t>
      </w:r>
    </w:p>
    <w:p>
      <w:pPr>
        <w:numPr>
          <w:ilvl w:val="0"/>
          <w:numId w:val="1"/>
        </w:numPr>
        <w:spacing w:before="156" w:beforeLines="50"/>
        <w:ind w:left="1200" w:leftChars="0" w:firstLine="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对微信朋友圈数据的获取</w:t>
      </w:r>
    </w:p>
    <w:p>
      <w:pPr>
        <w:numPr>
          <w:ilvl w:val="0"/>
          <w:numId w:val="1"/>
        </w:numPr>
        <w:spacing w:before="156" w:beforeLines="50"/>
        <w:ind w:left="1200" w:leftChars="0" w:firstLine="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词频分析</w:t>
      </w:r>
    </w:p>
    <w:p>
      <w:pPr>
        <w:rPr>
          <w:rFonts w:hint="eastAsia" w:eastAsia="宋体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 xml:space="preserve">       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>实验题目：</w:t>
      </w:r>
      <w:r>
        <w:rPr>
          <w:rFonts w:hint="eastAsia"/>
          <w:b/>
          <w:bCs/>
          <w:sz w:val="24"/>
          <w:szCs w:val="24"/>
          <w:lang w:val="en-US" w:eastAsia="zh-CN"/>
        </w:rPr>
        <w:t>程序设计方法论</w:t>
      </w:r>
    </w:p>
    <w:p/>
    <w:p>
      <w:pPr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算法实现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</w:pPr>
      <w:r>
        <w:rPr>
          <w:rFonts w:hint="eastAsia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1.登陆微信朋友圈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import itchat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import numpy as np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import matplotlib.pyplot as plt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import matplotlib as mpl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import re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import jieba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import PIL.Image as Image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from wordcloud import WordCloud, ImageColorGenerator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#登录朋友圈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def login():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itchat.login()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friends=itchat.get_friends(update=True)[0:]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return friends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friends = login()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</w:pPr>
      <w:r>
        <w:rPr>
          <w:rFonts w:hint="eastAsia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2.朋友圈男女性别比例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#获取朋友圈数据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def get_var(var, friends):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variable = []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for i in friends: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    value = i[var]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    variable.append(value)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return variable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#朋友圈性别比例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def analyseGender(friends):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male=female=other=0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sexes = get_var('Sex', friends)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for sex in sexes: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    if sex == 1: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        male += 1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    elif sex == 2: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        female += 1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    else: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        other += 1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total = len(friends[1:])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malecol = round( float(male)/total * 100, 2)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femalecol = round( float(female)/total * 100, 2)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othercol = round( float(other)/total * 100, 2)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print('男性好友：{:.2f}%%'.format( malecol))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print('女性好友：{:.2f}%%'.format( femalecol))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print('不明性别好友：{:.2f}%%'.format( othercol))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#plot code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mpl.rcParams['font.sans-serif']=['SimHei']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mpl.rcParams['axes.unicode_minus'] = False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map = {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    '</w:t>
      </w:r>
      <w:r>
        <w:rPr>
          <w:rFonts w:hint="eastAsia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M</w:t>
      </w: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ale':(malecol, '#7199cf'),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    '</w:t>
      </w:r>
      <w:r>
        <w:rPr>
          <w:rFonts w:hint="eastAsia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Fem</w:t>
      </w: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ale': (femalecol, '#4fc4aa'),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    'other': (othercol, '#e1a7a2')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fig = plt.figure( figsize=(5,5))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ax = fig.add_subplot(111)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ax.set_title( '朋友圈性别')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xticks = np.arange(3) + 0.15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bar_width = 0.5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names = map.keys()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values = [ x[0] for x in map.values()]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colors = [ x[1] for x in map.values()]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#柱状图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bars = ax.bar( xticks, values, width=bar_width, edgecolor='none')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ax.set_ylabel('比例')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ax.set_xlabel('性别')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ax.grid()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ax.set_xticks( xticks)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ax.set_xticklabels( names)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ax.set_xlim( [bar_width/2 - 0.5, 3 - bar_width/2])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ax.set_ylim( [0, 100])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for bar, color in zip( bars, colors):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    bar.set_color( color)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    height = bar.get_height()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    plt.text( bar.get_x(), bar.get_height()/4.+ height, '{:.2f}%'.format( float(height)))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plt.show()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#饼状图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fig1 = plt.figure( figsize=(5,5))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ax = fig1.add_subplot(111)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ax.set_title('饼图')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labels = ['{}\n{}%'.format(name, value) for name, value in zip( names, values)]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ax.pie(values, labels=labels, colors=colors)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plt.show()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analyseGender(friend</w:t>
      </w:r>
      <w:r>
        <w:rPr>
          <w:rFonts w:hint="eastAsia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s</w:t>
      </w: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eastAsia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</w:pPr>
      <w:r>
        <w:rPr>
          <w:rFonts w:hint="eastAsia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3.省份归属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def analyseProvince(friends):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provlist = get_var('Province', friends)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provdict = {}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for p in provlist: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    provdict[p] = provdict.get(p,0) + 1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provdict = sorted(provdict.items(), key= lambda x : x[1], reverse=True)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#画图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figpro = plt.figure(figsize=(10,5))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axpro = figpro.add_subplot(111)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axpro.set_title('省份')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xticks = np.linspace(0.5,20,10)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bar_width = 0.8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pros= []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values = []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count = 0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for d in provdict: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    pros.append(d[0])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    values.append(d[1])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    count += 1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    if count &gt;= 10: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        break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colors = ['#FFEC88', '#FFE4C4','#FFC125','#FFB6C1','#CDCDB4','#CDC8B1','#CDB79E','#CDAD00','#CD96CD',\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          '#CD853F']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bars = axpro.bar( xticks, values, width=bar_width, edgecolor='none')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axpro.set_ylabel('人数')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axpro.set_xlabel('省份')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axpro.grid()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axpro.set_xticks( xticks)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axpro.set_xticklabels(pros)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axpro.set_xlim(0,20)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axpro.set_ylim([0,100])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for bar, color in zip( bars, colors):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    bar.set_color(color)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    height = bar.get_height()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    plt.text( bar.get_x()+bar.get_width()/4., height, '{}'.format(height))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plt.show()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analyseProvince(friends)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eastAsia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11"/>
          <w:szCs w:val="11"/>
          <w:shd w:val="clear" w:color="auto" w:fill="FFFFFF"/>
          <w:lang w:val="en-US" w:eastAsia="zh-CN" w:bidi="ar"/>
        </w:rPr>
      </w:pPr>
      <w:r>
        <w:rPr>
          <w:rFonts w:hint="eastAsia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4.词频统计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def drawWordcloudPlot(counts):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coloring = np.array(Image.open("E:/baidupic/alice_color.png"))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wc = WordCloud(background_color="white",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               max_words=2000,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               mask=coloring,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               max_font_size=60,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               random_state=42,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               scale=2,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               font_path="c:/Windows/Fonts/SimHei.ttf")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wc.generate_from_frequencies(counts)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image_colors = ImageColorGenerator(coloring)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plt.imshow(wc)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plt.axis("off")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plt.savefig('friendSign.jpg')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plt.show()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def analyseSignature(friends):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signatures = get_var('Signature', friends)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siglist = []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for sign in signatures: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    sign = sign.strip().replace("span", "").replace("class", "").replace("emoji", "")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    rep = re.compile("lf\d+\w*|[&lt;&gt;/=]")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    sign = rep.sub("", sign)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    siglist.append(sign)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text = "".join(siglist)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wlist = jieba.cut(text, cut_all=True)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counts = {}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for word in wlist: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    if len(word) == 1: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        continue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    else: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        counts[word] = counts.get(word, 0) + 1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wdict = {}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for d in counts.items():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    if d[1] &gt; 2: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        wdict[d[0]] = d[1]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drawWordcloudPlot(wdict)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analyseSignature(friends)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eastAsia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</w:pPr>
      <w:r>
        <w:rPr>
          <w:rFonts w:hint="eastAsia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5.个性签名中出现相同字的词频统计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def drawWordcloudPlot(counts):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coloring = np.array(Image.open("E:/alice_color.png"))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wc = WordCloud(background_color="white",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               max_words=2000,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               mask=coloring,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               max_font_size=60,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               random_state=42,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               scale=2,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               font_path="c:/Windows/Fonts/SimHei.ttf")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wc.generate_from_frequencies(counts)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image_colors = ImageColorGenerator(coloring)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plt.imshow(wc)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plt.axis("off")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plt.savefig('e:/friendSign.jpg')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plt.show()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def analyseSignature(friends):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signatures = get_var('Signature', friends)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siglist = []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for sign in signatures: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    sign = sign.strip().replace("span", "").replace("class", "").replace("emoji", "")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    rep = re.compile("lf\d+\w*|[&lt;&gt;/=]")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    sign = rep.sub("", sign)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    siglist.append(sign)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text = "".join(siglist)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wlist = jieba.cut(text, cut_all=True)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counts = {}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for word in wlist: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    if len(word) == 1: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        continue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    else: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        counts[word] = counts.get(word, 0) + 1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wdict = {}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for d in counts.items():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    if d[1] &gt; 2: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        wdict[d[0]] = d[1]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   drawWordcloudPlot(counts)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analyseSignature(friends)</w:t>
      </w: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color="auto" w:fill="FFFFFF"/>
        <w:spacing w:line="357" w:lineRule="atLeast"/>
        <w:ind w:lef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</w:pPr>
    </w:p>
    <w:p>
      <w:pPr>
        <w:rPr>
          <w:rFonts w:hint="eastAsia"/>
          <w:b/>
          <w:bCs/>
          <w:sz w:val="24"/>
          <w:szCs w:val="24"/>
          <w:lang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实验结果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</w:p>
    <w:p>
      <w:pPr>
        <w:rPr>
          <w:rFonts w:hint="eastAsia"/>
          <w:b/>
          <w:bCs/>
          <w:sz w:val="24"/>
          <w:szCs w:val="24"/>
          <w:lang w:eastAsia="zh-CN"/>
        </w:r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B3E221"/>
    <w:multiLevelType w:val="singleLevel"/>
    <w:tmpl w:val="66B3E221"/>
    <w:lvl w:ilvl="0" w:tentative="0">
      <w:start w:val="2"/>
      <w:numFmt w:val="decimal"/>
      <w:suff w:val="nothing"/>
      <w:lvlText w:val="（%1）"/>
      <w:lvlJc w:val="left"/>
      <w:pPr>
        <w:ind w:left="120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8929CE"/>
    <w:rsid w:val="0038122C"/>
    <w:rsid w:val="00511946"/>
    <w:rsid w:val="00CF2E4F"/>
    <w:rsid w:val="00DC30BA"/>
    <w:rsid w:val="01555D2C"/>
    <w:rsid w:val="32296E43"/>
    <w:rsid w:val="358515A5"/>
    <w:rsid w:val="3AAD2378"/>
    <w:rsid w:val="468929CE"/>
    <w:rsid w:val="64697D45"/>
    <w:rsid w:val="6B0735BA"/>
    <w:rsid w:val="714806A6"/>
    <w:rsid w:val="7312494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'p\AppData\Roaming\kingsoft\office6\templates\wps\zh_CN\&#25968;&#25454;&#32467;&#26500;&#23454;&#39564;&#25253;&#21578;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数据结构实验报告模板.dotx</Template>
  <Pages>4</Pages>
  <Words>621</Words>
  <Characters>2281</Characters>
  <Lines>1</Lines>
  <Paragraphs>1</Paragraphs>
  <TotalTime>84</TotalTime>
  <ScaleCrop>false</ScaleCrop>
  <LinksUpToDate>false</LinksUpToDate>
  <CharactersWithSpaces>3388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2018-06-15T13:13:00Z</dcterms:created>
  <dc:creator>露</dc:creator>
  <cp:lastModifiedBy>露</cp:lastModifiedBy>
  <dcterms:modified xsi:type="dcterms:W3CDTF">2018-06-16T05:46:43Z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