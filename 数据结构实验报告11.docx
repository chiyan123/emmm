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ABB" w:rsidRDefault="00FB00D4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</w:t>
      </w:r>
      <w:r w:rsidR="000A37F0">
        <w:rPr>
          <w:rFonts w:hint="eastAsia"/>
          <w:b/>
          <w:bCs/>
          <w:sz w:val="30"/>
        </w:rPr>
        <w:t>告</w:t>
      </w:r>
      <w:r w:rsidR="0041452A">
        <w:rPr>
          <w:rFonts w:hint="eastAsia"/>
          <w:b/>
          <w:bCs/>
          <w:sz w:val="30"/>
        </w:rPr>
        <w:t>11</w:t>
      </w:r>
    </w:p>
    <w:p w:rsidR="00AA3D98" w:rsidRDefault="00FB00D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0A37F0">
        <w:rPr>
          <w:rFonts w:hint="eastAsia"/>
          <w:u w:val="single"/>
        </w:rPr>
        <w:t>117060400225</w:t>
      </w:r>
      <w:r>
        <w:rPr>
          <w:u w:val="single"/>
        </w:rPr>
        <w:t xml:space="preserve"> 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</w:t>
      </w:r>
      <w:proofErr w:type="gramStart"/>
      <w:r w:rsidR="000A37F0">
        <w:rPr>
          <w:rFonts w:hint="eastAsia"/>
          <w:u w:val="single"/>
        </w:rPr>
        <w:t>池艳</w:t>
      </w:r>
      <w:proofErr w:type="gramEnd"/>
      <w:r>
        <w:rPr>
          <w:u w:val="single"/>
        </w:rPr>
        <w:t xml:space="preserve">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 w:rsidR="000A37F0">
        <w:rPr>
          <w:rFonts w:hint="eastAsia"/>
          <w:b/>
          <w:bCs/>
          <w:sz w:val="24"/>
        </w:rPr>
        <w:t>应用统计学二班</w:t>
      </w:r>
      <w:r>
        <w:rPr>
          <w:rFonts w:hint="eastAsia"/>
          <w:b/>
          <w:bCs/>
          <w:sz w:val="24"/>
        </w:rPr>
        <w:t xml:space="preserve"> </w:t>
      </w:r>
    </w:p>
    <w:p w:rsidR="00F63ABB" w:rsidRDefault="00FB00D4">
      <w:pPr>
        <w:spacing w:beforeLines="50" w:before="156"/>
        <w:rPr>
          <w:b/>
          <w:bCs/>
          <w:sz w:val="24"/>
        </w:rPr>
      </w:pPr>
      <w:bookmarkStart w:id="0" w:name="_GoBack"/>
      <w:bookmarkEnd w:id="0"/>
      <w:r>
        <w:rPr>
          <w:rFonts w:hint="eastAsia"/>
          <w:b/>
          <w:bCs/>
          <w:sz w:val="24"/>
        </w:rPr>
        <w:t>指导老师：</w:t>
      </w:r>
      <w:r w:rsidR="000A37F0">
        <w:rPr>
          <w:rFonts w:hint="eastAsia"/>
          <w:b/>
          <w:bCs/>
          <w:sz w:val="24"/>
        </w:rPr>
        <w:t>林卫中</w:t>
      </w:r>
    </w:p>
    <w:p w:rsidR="00F63ABB" w:rsidRDefault="00FB00D4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AA6ADF">
        <w:rPr>
          <w:rFonts w:hint="eastAsia"/>
          <w:u w:val="single"/>
        </w:rPr>
        <w:t>爬虫</w:t>
      </w:r>
      <w:r w:rsidR="0041452A">
        <w:rPr>
          <w:rFonts w:hint="eastAsia"/>
          <w:u w:val="single"/>
        </w:rPr>
        <w:t>练习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</w:p>
    <w:p w:rsidR="00F63ABB" w:rsidRDefault="00FB00D4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41452A">
        <w:rPr>
          <w:rFonts w:hint="eastAsia"/>
          <w:b/>
          <w:bCs/>
          <w:sz w:val="24"/>
          <w:szCs w:val="24"/>
        </w:rPr>
        <w:t>（</w:t>
      </w:r>
      <w:r w:rsidR="0041452A">
        <w:rPr>
          <w:rFonts w:hint="eastAsia"/>
          <w:b/>
          <w:bCs/>
          <w:sz w:val="24"/>
          <w:szCs w:val="24"/>
        </w:rPr>
        <w:t>1</w:t>
      </w:r>
      <w:r w:rsidR="0041452A">
        <w:rPr>
          <w:rFonts w:hint="eastAsia"/>
          <w:b/>
          <w:bCs/>
          <w:sz w:val="24"/>
          <w:szCs w:val="24"/>
        </w:rPr>
        <w:t>）</w:t>
      </w:r>
      <w:r>
        <w:rPr>
          <w:sz w:val="24"/>
          <w:szCs w:val="24"/>
        </w:rPr>
        <w:t xml:space="preserve"> </w:t>
      </w:r>
      <w:r w:rsidR="0041452A">
        <w:rPr>
          <w:rFonts w:hint="eastAsia"/>
          <w:sz w:val="24"/>
          <w:szCs w:val="24"/>
        </w:rPr>
        <w:t>网页阅读</w:t>
      </w:r>
    </w:p>
    <w:p w:rsidR="0041452A" w:rsidRDefault="0041452A" w:rsidP="0041452A">
      <w:pPr>
        <w:spacing w:beforeLines="50" w:before="156"/>
        <w:ind w:firstLineChars="400" w:firstLine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）百度图片下载</w:t>
      </w:r>
    </w:p>
    <w:p w:rsidR="00F63ABB" w:rsidRDefault="00F63ABB">
      <w:pPr>
        <w:rPr>
          <w:b/>
          <w:sz w:val="24"/>
          <w:szCs w:val="24"/>
        </w:rPr>
      </w:pPr>
    </w:p>
    <w:p w:rsidR="00F63ABB" w:rsidRDefault="00F63ABB">
      <w:pPr>
        <w:rPr>
          <w:b/>
          <w:sz w:val="24"/>
          <w:szCs w:val="24"/>
        </w:rPr>
      </w:pPr>
    </w:p>
    <w:p w:rsidR="00F63ABB" w:rsidRPr="00AA6ADF" w:rsidRDefault="00FB00D4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41452A">
        <w:rPr>
          <w:rFonts w:hint="eastAsia"/>
          <w:b/>
          <w:bCs/>
          <w:sz w:val="24"/>
          <w:szCs w:val="24"/>
        </w:rPr>
        <w:t>爬虫练习</w:t>
      </w:r>
    </w:p>
    <w:p w:rsidR="000A37F0" w:rsidRDefault="00FB00D4" w:rsidP="00DF166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AA6ADF" w:rsidRPr="00AA6ADF" w:rsidRDefault="00AA6ADF" w:rsidP="00AA6ADF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  <w:r w:rsidRPr="00AA6ADF">
        <w:t xml:space="preserve"> </w:t>
      </w:r>
      <w:r w:rsidRPr="00AA6ADF">
        <w:rPr>
          <w:rFonts w:ascii="宋体" w:hAnsi="宋体" w:cs="宋体"/>
          <w:kern w:val="0"/>
          <w:sz w:val="24"/>
          <w:szCs w:val="24"/>
        </w:rPr>
        <w:t>在百度下载90幅明星的照片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from bs4 import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BeautifulSou</w:t>
      </w:r>
      <w:r>
        <w:rPr>
          <w:rFonts w:ascii="Verdana" w:hAnsi="Verdana" w:cs="宋体" w:hint="eastAsia"/>
          <w:color w:val="000000"/>
          <w:kern w:val="0"/>
          <w:szCs w:val="21"/>
        </w:rPr>
        <w:t>p</w:t>
      </w:r>
      <w:proofErr w:type="spellEnd"/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import re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import requests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def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downloadImageFile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imgUrl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,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destUrl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,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fname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=''):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local_filename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 =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imgUrl.split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('/</w:t>
      </w:r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')[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-1]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</w:t>
      </w:r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print(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'Download Image File={}'.format(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local_filename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))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try: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r =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requests.get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imgUrl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, stream=True)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r.raise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_for_status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if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len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fname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) == 0: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   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fname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 =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local_filename</w:t>
      </w:r>
      <w:proofErr w:type="spellEnd"/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print('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fname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={}</w:t>
      </w:r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'.format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fname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))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with </w:t>
      </w:r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open(</w:t>
      </w:r>
      <w:proofErr w:type="spellStart"/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destUrl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 + "/" +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fname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, 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wb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') as f: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    for chunk in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r.iter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_content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chunk_size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=1024):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if chunk: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           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f.write</w:t>
      </w:r>
      <w:proofErr w:type="spellEnd"/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(chunk)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           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f.flush</w:t>
      </w:r>
      <w:proofErr w:type="spellEnd"/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()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f.close</w:t>
      </w:r>
      <w:proofErr w:type="spellEnd"/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()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return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r.status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_code</w:t>
      </w:r>
      <w:proofErr w:type="spellEnd"/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except: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return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r.status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_code</w:t>
      </w:r>
      <w:proofErr w:type="spellEnd"/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def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getMorePages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kw, pages):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params = []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for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i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 in </w:t>
      </w:r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range(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30, 30*pages+30, 30):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params.append</w:t>
      </w:r>
      <w:proofErr w:type="spellEnd"/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({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ipn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': 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rj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',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ct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': 201326592,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lastRenderedPageBreak/>
        <w:t>                          'is': '',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fp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': 'result',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queryWord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': kw,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'cl': 2,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lm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': -1,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ie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': 'utf-8',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oe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': 'utf-8',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adpicid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': '',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st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': -1,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'z': '',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ic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': 0,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'word': kw,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's': '',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'se': '',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'tab': '',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'width': '',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'height': '',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'face': 0,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istype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': 2,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'qc': '',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nc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': 1,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fr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': '',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pn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':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i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rn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': 30,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gsm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': '1e',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    '1528253616462': ''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      })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url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 = '</w:t>
      </w:r>
      <w:hyperlink r:id="rId7" w:tgtFrame="_blank" w:history="1">
        <w:r w:rsidRPr="00AA6ADF">
          <w:rPr>
            <w:rFonts w:ascii="Verdana" w:hAnsi="Verdana" w:cs="宋体"/>
            <w:color w:val="1E5494"/>
            <w:kern w:val="0"/>
            <w:szCs w:val="21"/>
            <w:u w:val="single"/>
          </w:rPr>
          <w:t>https://image.baidu.com/search/acjson?tn=resultjson_com</w:t>
        </w:r>
      </w:hyperlink>
      <w:r w:rsidRPr="00AA6ADF">
        <w:rPr>
          <w:rFonts w:ascii="Verdana" w:hAnsi="Verdana" w:cs="宋体"/>
          <w:color w:val="000000"/>
          <w:kern w:val="0"/>
          <w:szCs w:val="21"/>
        </w:rPr>
        <w:t>'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datalist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 = []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for param in params: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dj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requests.get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url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, params=param).json()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data =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dj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['data']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if data is not None and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len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(data) &gt; 0: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datalist.append</w:t>
      </w:r>
      <w:proofErr w:type="spellEnd"/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(data)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return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datalist</w:t>
      </w:r>
      <w:proofErr w:type="spellEnd"/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def </w:t>
      </w:r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main(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 xml:space="preserve">kw, pages,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desurl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):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datalist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getMorePages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kw, pages)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index = 1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for data in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datalist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for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i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 in data: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    if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i.get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thumbURL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') is not None: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lastRenderedPageBreak/>
        <w:t xml:space="preserve">               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ir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 =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i.get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thumbURL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')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downloadImageFile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ir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,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desurl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, str(index)+'.jpg')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       index = index + 1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main('</w:t>
      </w:r>
      <w:r w:rsidRPr="00AA6ADF">
        <w:rPr>
          <w:rFonts w:ascii="Verdana" w:hAnsi="Verdana" w:cs="宋体"/>
          <w:color w:val="000000"/>
          <w:kern w:val="0"/>
          <w:szCs w:val="21"/>
        </w:rPr>
        <w:t>范冰冰</w:t>
      </w:r>
      <w:r w:rsidRPr="00AA6ADF">
        <w:rPr>
          <w:rFonts w:ascii="Verdana" w:hAnsi="Verdana" w:cs="宋体"/>
          <w:color w:val="000000"/>
          <w:kern w:val="0"/>
          <w:szCs w:val="21"/>
        </w:rPr>
        <w:t>',3, 'c:\\101')</w:t>
      </w:r>
    </w:p>
    <w:p w:rsid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AA6ADF" w:rsidRDefault="00AA6ADF" w:rsidP="00AA6AD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2</w:t>
      </w:r>
      <w:r>
        <w:rPr>
          <w:rFonts w:ascii="Verdana" w:hAnsi="Verdana" w:cs="宋体"/>
          <w:color w:val="000000"/>
          <w:kern w:val="0"/>
          <w:szCs w:val="21"/>
        </w:rPr>
        <w:t>.</w:t>
      </w:r>
      <w:r w:rsidRPr="00AA6ADF">
        <w:t xml:space="preserve"> </w:t>
      </w:r>
      <w:r w:rsidRPr="00AA6ADF">
        <w:rPr>
          <w:rFonts w:ascii="宋体" w:hAnsi="宋体" w:cs="宋体"/>
          <w:kern w:val="0"/>
          <w:sz w:val="24"/>
          <w:szCs w:val="24"/>
        </w:rPr>
        <w:t>美国前三十的大学的学费及学费少于50000的学校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import requests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import re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from bs4 import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BeautifulSoup</w:t>
      </w:r>
      <w:proofErr w:type="spellEnd"/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allUniv</w:t>
      </w:r>
      <w:proofErr w:type="spellEnd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=[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]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def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getHTMLText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url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):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send_headers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 = {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"User-Agent": "Mozilla/5.0 (Windows NT 10.0; Win64; x64)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AppleWebKit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/537.36 (KHTML, like Gecko) Chrome/61.0.3163.100 Safari/537.36",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"Connection": "keep-alive",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"Accept": "text/</w:t>
      </w:r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html,application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/xhtml+xml,application/xml;q=0.9,image/webp,image/apng,*/*;q=0.8",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"Accept-Language": "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zh-</w:t>
      </w:r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CN,zh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;q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=0.8"}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try: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r =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requests.get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url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, headers=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send_headers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r.raise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_for_status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print(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r.status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_code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r.encoding</w:t>
      </w:r>
      <w:proofErr w:type="spellEnd"/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 xml:space="preserve"> = 'utf-8'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return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r.text</w:t>
      </w:r>
      <w:proofErr w:type="spellEnd"/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except: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return ""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def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fillUnivList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(soup):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data =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soup.find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_all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('div',{'class':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re.compile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('shadow-dark')})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for div in data: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singleUniv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 = []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div1 =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div.find</w:t>
      </w:r>
      <w:proofErr w:type="spellEnd"/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('div',{'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style':'margin-left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: 2.5rem;'})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rank = div1.get_text(</w:t>
      </w:r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).strip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()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singleUniv.append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rank.split</w:t>
      </w:r>
      <w:proofErr w:type="spellEnd"/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(' ')[0])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div2 =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div.find</w:t>
      </w:r>
      <w:proofErr w:type="spellEnd"/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('div',{'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class':'block-normal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 text-small'})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singleUniv.append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</w:t>
      </w:r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div2.string.strip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())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ldiv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div.find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_all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('div',{'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style':'padding-right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: 0.5rem;'})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singleUniv.append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ldiv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[0</w:t>
      </w:r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].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strong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.string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singleUniv.append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ldiv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[1</w:t>
      </w:r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].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strong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.string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allUniv.append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singleUniv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def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printUnivList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):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print("{:&lt;6}{:&lt;15}{:&lt;6}{:&lt;10}".format("</w:t>
      </w:r>
      <w:r w:rsidRPr="00AA6ADF">
        <w:rPr>
          <w:rFonts w:ascii="Verdana" w:hAnsi="Verdana" w:cs="宋体"/>
          <w:color w:val="000000"/>
          <w:kern w:val="0"/>
          <w:szCs w:val="21"/>
        </w:rPr>
        <w:t>排名</w:t>
      </w:r>
      <w:r w:rsidRPr="00AA6ADF">
        <w:rPr>
          <w:rFonts w:ascii="Verdana" w:hAnsi="Verdana" w:cs="宋体"/>
          <w:color w:val="000000"/>
          <w:kern w:val="0"/>
          <w:szCs w:val="21"/>
        </w:rPr>
        <w:t>","</w:t>
      </w:r>
      <w:r w:rsidRPr="00AA6ADF">
        <w:rPr>
          <w:rFonts w:ascii="Verdana" w:hAnsi="Verdana" w:cs="宋体"/>
          <w:color w:val="000000"/>
          <w:kern w:val="0"/>
          <w:szCs w:val="21"/>
        </w:rPr>
        <w:t>学校名称</w:t>
      </w:r>
      <w:r w:rsidRPr="00AA6ADF">
        <w:rPr>
          <w:rFonts w:ascii="Verdana" w:hAnsi="Verdana" w:cs="宋体"/>
          <w:color w:val="000000"/>
          <w:kern w:val="0"/>
          <w:szCs w:val="21"/>
        </w:rPr>
        <w:t>","</w:t>
      </w:r>
      <w:r w:rsidRPr="00AA6ADF">
        <w:rPr>
          <w:rFonts w:ascii="Verdana" w:hAnsi="Verdana" w:cs="宋体"/>
          <w:color w:val="000000"/>
          <w:kern w:val="0"/>
          <w:szCs w:val="21"/>
        </w:rPr>
        <w:t>学费</w:t>
      </w:r>
      <w:r w:rsidRPr="00AA6ADF">
        <w:rPr>
          <w:rFonts w:ascii="Verdana" w:hAnsi="Verdana" w:cs="宋体"/>
          <w:color w:val="000000"/>
          <w:kern w:val="0"/>
          <w:szCs w:val="21"/>
        </w:rPr>
        <w:t>","</w:t>
      </w:r>
      <w:r w:rsidRPr="00AA6ADF">
        <w:rPr>
          <w:rFonts w:ascii="Verdana" w:hAnsi="Verdana" w:cs="宋体"/>
          <w:color w:val="000000"/>
          <w:kern w:val="0"/>
          <w:szCs w:val="21"/>
        </w:rPr>
        <w:t>计划培养人数</w:t>
      </w:r>
      <w:r w:rsidRPr="00AA6ADF">
        <w:rPr>
          <w:rFonts w:ascii="Verdana" w:hAnsi="Verdana" w:cs="宋体"/>
          <w:color w:val="000000"/>
          <w:kern w:val="0"/>
          <w:szCs w:val="21"/>
        </w:rPr>
        <w:t>"))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for u in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allUniv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print("{:&lt;</w:t>
      </w:r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6}{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:&lt;20}{:&lt;10}{:&lt;10}".format(u[0],u[1],u[2],u[3]))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#</w:t>
      </w:r>
      <w:r w:rsidRPr="00AA6ADF">
        <w:rPr>
          <w:rFonts w:ascii="Verdana" w:hAnsi="Verdana" w:cs="宋体"/>
          <w:color w:val="000000"/>
          <w:kern w:val="0"/>
          <w:szCs w:val="21"/>
        </w:rPr>
        <w:t>只取学费少于</w:t>
      </w:r>
      <w:r w:rsidRPr="00AA6ADF">
        <w:rPr>
          <w:rFonts w:ascii="Verdana" w:hAnsi="Verdana" w:cs="宋体"/>
          <w:color w:val="000000"/>
          <w:kern w:val="0"/>
          <w:szCs w:val="21"/>
        </w:rPr>
        <w:t>50000</w:t>
      </w:r>
      <w:r w:rsidRPr="00AA6ADF">
        <w:rPr>
          <w:rFonts w:ascii="Verdana" w:hAnsi="Verdana" w:cs="宋体"/>
          <w:color w:val="000000"/>
          <w:kern w:val="0"/>
          <w:szCs w:val="21"/>
        </w:rPr>
        <w:t>的学校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def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printUnivList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):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print("{:&lt;6}{:&lt;15}{:&lt;6}{:&lt;10}".format("</w:t>
      </w:r>
      <w:r w:rsidRPr="00AA6ADF">
        <w:rPr>
          <w:rFonts w:ascii="Verdana" w:hAnsi="Verdana" w:cs="宋体"/>
          <w:color w:val="000000"/>
          <w:kern w:val="0"/>
          <w:szCs w:val="21"/>
        </w:rPr>
        <w:t>排名</w:t>
      </w:r>
      <w:r w:rsidRPr="00AA6ADF">
        <w:rPr>
          <w:rFonts w:ascii="Verdana" w:hAnsi="Verdana" w:cs="宋体"/>
          <w:color w:val="000000"/>
          <w:kern w:val="0"/>
          <w:szCs w:val="21"/>
        </w:rPr>
        <w:t>","</w:t>
      </w:r>
      <w:r w:rsidRPr="00AA6ADF">
        <w:rPr>
          <w:rFonts w:ascii="Verdana" w:hAnsi="Verdana" w:cs="宋体"/>
          <w:color w:val="000000"/>
          <w:kern w:val="0"/>
          <w:szCs w:val="21"/>
        </w:rPr>
        <w:t>学校名称</w:t>
      </w:r>
      <w:r w:rsidRPr="00AA6ADF">
        <w:rPr>
          <w:rFonts w:ascii="Verdana" w:hAnsi="Verdana" w:cs="宋体"/>
          <w:color w:val="000000"/>
          <w:kern w:val="0"/>
          <w:szCs w:val="21"/>
        </w:rPr>
        <w:t>","</w:t>
      </w:r>
      <w:r w:rsidRPr="00AA6ADF">
        <w:rPr>
          <w:rFonts w:ascii="Verdana" w:hAnsi="Verdana" w:cs="宋体"/>
          <w:color w:val="000000"/>
          <w:kern w:val="0"/>
          <w:szCs w:val="21"/>
        </w:rPr>
        <w:t>学费</w:t>
      </w:r>
      <w:r w:rsidRPr="00AA6ADF">
        <w:rPr>
          <w:rFonts w:ascii="Verdana" w:hAnsi="Verdana" w:cs="宋体"/>
          <w:color w:val="000000"/>
          <w:kern w:val="0"/>
          <w:szCs w:val="21"/>
        </w:rPr>
        <w:t>","</w:t>
      </w:r>
      <w:r w:rsidRPr="00AA6ADF">
        <w:rPr>
          <w:rFonts w:ascii="Verdana" w:hAnsi="Verdana" w:cs="宋体"/>
          <w:color w:val="000000"/>
          <w:kern w:val="0"/>
          <w:szCs w:val="21"/>
        </w:rPr>
        <w:t>计划培养人数</w:t>
      </w:r>
      <w:r w:rsidRPr="00AA6ADF">
        <w:rPr>
          <w:rFonts w:ascii="Verdana" w:hAnsi="Verdana" w:cs="宋体"/>
          <w:color w:val="000000"/>
          <w:kern w:val="0"/>
          <w:szCs w:val="21"/>
        </w:rPr>
        <w:t>"))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for u in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allUniv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:#</w:t>
      </w:r>
      <w:r w:rsidRPr="00AA6ADF">
        <w:rPr>
          <w:rFonts w:ascii="Verdana" w:hAnsi="Verdana" w:cs="宋体"/>
          <w:color w:val="000000"/>
          <w:kern w:val="0"/>
          <w:szCs w:val="21"/>
        </w:rPr>
        <w:t>（例如</w:t>
      </w:r>
      <w:r w:rsidRPr="00AA6ADF">
        <w:rPr>
          <w:rFonts w:ascii="Verdana" w:hAnsi="Verdana" w:cs="宋体"/>
          <w:color w:val="000000"/>
          <w:kern w:val="0"/>
          <w:szCs w:val="21"/>
        </w:rPr>
        <w:t xml:space="preserve"> $42,112</w:t>
      </w:r>
      <w:r w:rsidRPr="00AA6ADF">
        <w:rPr>
          <w:rFonts w:ascii="Verdana" w:hAnsi="Verdana" w:cs="宋体"/>
          <w:color w:val="000000"/>
          <w:kern w:val="0"/>
          <w:szCs w:val="21"/>
        </w:rPr>
        <w:t>，将字符串转换成一个整数）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ls = u[2].split(' ')#</w:t>
      </w:r>
      <w:r w:rsidRPr="00AA6ADF">
        <w:rPr>
          <w:rFonts w:ascii="Verdana" w:hAnsi="Verdana" w:cs="宋体"/>
          <w:color w:val="000000"/>
          <w:kern w:val="0"/>
          <w:szCs w:val="21"/>
        </w:rPr>
        <w:t>按空格切分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s = ls[0</w:t>
      </w:r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].replace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(',','')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f = </w:t>
      </w:r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s[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1:]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if int(f) &lt; 50000: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         print("{:&lt;</w:t>
      </w:r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6}{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:&lt;20}{:&lt;10}{:&lt;10}".format(u[0],u[1],u[2],u[3]))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#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def main(n):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url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 = '</w:t>
      </w:r>
      <w:hyperlink r:id="rId8" w:tgtFrame="_blank" w:history="1">
        <w:r w:rsidRPr="00AA6ADF">
          <w:rPr>
            <w:rFonts w:ascii="Verdana" w:hAnsi="Verdana" w:cs="宋体"/>
            <w:color w:val="1E5494"/>
            <w:kern w:val="0"/>
            <w:szCs w:val="21"/>
            <w:u w:val="single"/>
          </w:rPr>
          <w:t>https://www.usnews.com/best-colleges/rankings/national-universities?_page=</w:t>
        </w:r>
      </w:hyperlink>
      <w:r w:rsidRPr="00AA6ADF">
        <w:rPr>
          <w:rFonts w:ascii="Verdana" w:hAnsi="Verdana" w:cs="宋体"/>
          <w:color w:val="000000"/>
          <w:kern w:val="0"/>
          <w:szCs w:val="21"/>
        </w:rPr>
        <w:t>'#</w:t>
      </w:r>
      <w:r w:rsidRPr="00AA6ADF">
        <w:rPr>
          <w:rFonts w:ascii="Verdana" w:hAnsi="Verdana" w:cs="宋体"/>
          <w:color w:val="000000"/>
          <w:kern w:val="0"/>
          <w:szCs w:val="21"/>
        </w:rPr>
        <w:t>一个美国的大学排名网站，每次可获取十个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for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i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 in </w:t>
      </w:r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range(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1,3):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ri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 =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url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 xml:space="preserve"> + str(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i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html =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getHTMLText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ri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soup =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BeautifulSoup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(html,'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html.parser</w:t>
      </w:r>
      <w:proofErr w:type="spellEnd"/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')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r w:rsidRPr="00AA6ADF">
        <w:rPr>
          <w:rFonts w:ascii="Verdana" w:hAnsi="Verdana" w:cs="宋体"/>
          <w:color w:val="000000"/>
          <w:kern w:val="0"/>
          <w:szCs w:val="21"/>
        </w:rPr>
        <w:t>fillUnivList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(soup)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AA6ADF">
        <w:rPr>
          <w:rFonts w:ascii="Verdana" w:hAnsi="Verdana" w:cs="宋体"/>
          <w:color w:val="000000"/>
          <w:kern w:val="0"/>
          <w:szCs w:val="21"/>
        </w:rPr>
        <w:t>printUnivList</w:t>
      </w:r>
      <w:proofErr w:type="spellEnd"/>
      <w:r w:rsidRPr="00AA6ADF">
        <w:rPr>
          <w:rFonts w:ascii="Verdana" w:hAnsi="Verdana" w:cs="宋体"/>
          <w:color w:val="000000"/>
          <w:kern w:val="0"/>
          <w:szCs w:val="21"/>
        </w:rPr>
        <w:t>(</w:t>
      </w:r>
      <w:proofErr w:type="gramEnd"/>
      <w:r w:rsidRPr="00AA6ADF">
        <w:rPr>
          <w:rFonts w:ascii="Verdana" w:hAnsi="Verdana" w:cs="宋体"/>
          <w:color w:val="000000"/>
          <w:kern w:val="0"/>
          <w:szCs w:val="21"/>
        </w:rPr>
        <w:t>)</w:t>
      </w: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AA6ADF" w:rsidRPr="00AA6ADF" w:rsidRDefault="00AA6ADF" w:rsidP="00AA6ADF">
      <w:pPr>
        <w:widowControl/>
        <w:shd w:val="clear" w:color="auto" w:fill="FFFFFF"/>
        <w:jc w:val="left"/>
        <w:rPr>
          <w:rFonts w:ascii="Verdana" w:hAnsi="Verdana" w:cs="宋体" w:hint="eastAsia"/>
          <w:color w:val="000000"/>
          <w:kern w:val="0"/>
          <w:szCs w:val="21"/>
        </w:rPr>
      </w:pPr>
      <w:r w:rsidRPr="00AA6ADF">
        <w:rPr>
          <w:rFonts w:ascii="Verdana" w:hAnsi="Verdana" w:cs="宋体"/>
          <w:color w:val="000000"/>
          <w:kern w:val="0"/>
          <w:szCs w:val="21"/>
        </w:rPr>
        <w:t>main(3)#</w:t>
      </w:r>
      <w:r w:rsidRPr="00AA6ADF">
        <w:rPr>
          <w:rFonts w:ascii="Verdana" w:hAnsi="Verdana" w:cs="宋体"/>
          <w:color w:val="000000"/>
          <w:kern w:val="0"/>
          <w:szCs w:val="21"/>
        </w:rPr>
        <w:t>每次十个三就是三十个</w:t>
      </w:r>
    </w:p>
    <w:p w:rsidR="00F63ABB" w:rsidRDefault="00FB00D4">
      <w:r>
        <w:rPr>
          <w:rFonts w:hint="eastAsia"/>
          <w:b/>
          <w:bCs/>
          <w:sz w:val="24"/>
          <w:szCs w:val="24"/>
        </w:rPr>
        <w:t>实验结果：</w:t>
      </w:r>
      <w:r w:rsidR="00DF1661">
        <w:t xml:space="preserve"> </w:t>
      </w:r>
    </w:p>
    <w:p w:rsidR="0041452A" w:rsidRDefault="0041452A">
      <w:pPr>
        <w:rPr>
          <w:rFonts w:hint="eastAsia"/>
        </w:rPr>
      </w:pPr>
      <w:r w:rsidRPr="0041452A">
        <w:rPr>
          <w:noProof/>
        </w:rPr>
        <w:drawing>
          <wp:inline distT="0" distB="0" distL="0" distR="0">
            <wp:extent cx="4348651" cy="2361206"/>
            <wp:effectExtent l="0" t="0" r="0" b="1270"/>
            <wp:docPr id="3" name="图片 3" descr="C:\Users\h'p\Documents\Tencent Files\2173686798\FileRecv\MobileFile\Image\BWKU~V5E$C9CW1)YI`J$J[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'p\Documents\Tencent Files\2173686798\FileRecv\MobileFile\Image\BWKU~V5E$C9CW1)YI`J$J[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992" cy="236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ADF" w:rsidRDefault="00AA6ADF">
      <w:pPr>
        <w:rPr>
          <w:rFonts w:hint="eastAsia"/>
        </w:rPr>
      </w:pPr>
      <w:r w:rsidRPr="00AA6ADF">
        <w:rPr>
          <w:noProof/>
        </w:rPr>
        <w:lastRenderedPageBreak/>
        <w:drawing>
          <wp:inline distT="0" distB="0" distL="0" distR="0">
            <wp:extent cx="4349115" cy="2679590"/>
            <wp:effectExtent l="0" t="0" r="0" b="6985"/>
            <wp:docPr id="2" name="图片 2" descr="C:\Users\h'p\Documents\Tencent Files\2173686798\FileRecv\MobileFile\Image\BWKU~V5E$C9CW1)YI`J$J[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'p\Documents\Tencent Files\2173686798\FileRecv\MobileFile\Image\BWKU~V5E$C9CW1)YI`J$J[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837" cy="268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ADF" w:rsidRDefault="00AA6ADF">
      <w:pPr>
        <w:rPr>
          <w:rFonts w:hint="eastAsia"/>
        </w:rPr>
      </w:pPr>
      <w:r w:rsidRPr="00AA6ADF">
        <w:rPr>
          <w:noProof/>
        </w:rPr>
        <w:drawing>
          <wp:inline distT="0" distB="0" distL="0" distR="0">
            <wp:extent cx="4015105" cy="2027555"/>
            <wp:effectExtent l="0" t="0" r="4445" b="0"/>
            <wp:docPr id="1" name="图片 1" descr="C:\Users\h'p\Documents\Tencent Files\2173686798\FileRecv\MobileFile\Image\4P543)I`M2$78JT`S`}CM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'p\Documents\Tencent Files\2173686798\FileRecv\MobileFile\Image\4P543)I`M2$78JT`S`}CMG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83D" w:rsidRDefault="00BB283D" w:rsidP="00BB041A">
      <w:r>
        <w:separator/>
      </w:r>
    </w:p>
  </w:endnote>
  <w:endnote w:type="continuationSeparator" w:id="0">
    <w:p w:rsidR="00BB283D" w:rsidRDefault="00BB283D" w:rsidP="00BB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83D" w:rsidRDefault="00BB283D" w:rsidP="00BB041A">
      <w:r>
        <w:separator/>
      </w:r>
    </w:p>
  </w:footnote>
  <w:footnote w:type="continuationSeparator" w:id="0">
    <w:p w:rsidR="00BB283D" w:rsidRDefault="00BB283D" w:rsidP="00BB0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DF"/>
    <w:rsid w:val="000A37F0"/>
    <w:rsid w:val="00180DD8"/>
    <w:rsid w:val="00260288"/>
    <w:rsid w:val="0038122C"/>
    <w:rsid w:val="0041452A"/>
    <w:rsid w:val="00484EB9"/>
    <w:rsid w:val="00511946"/>
    <w:rsid w:val="00595F8C"/>
    <w:rsid w:val="00651D3C"/>
    <w:rsid w:val="00673CC3"/>
    <w:rsid w:val="006B53EC"/>
    <w:rsid w:val="008E1A67"/>
    <w:rsid w:val="00AA3D98"/>
    <w:rsid w:val="00AA6ADF"/>
    <w:rsid w:val="00BB041A"/>
    <w:rsid w:val="00BB283D"/>
    <w:rsid w:val="00CD3476"/>
    <w:rsid w:val="00CF2E4F"/>
    <w:rsid w:val="00CF5471"/>
    <w:rsid w:val="00DC30BA"/>
    <w:rsid w:val="00DF1661"/>
    <w:rsid w:val="00E41DE7"/>
    <w:rsid w:val="00F22F6A"/>
    <w:rsid w:val="00F63ABB"/>
    <w:rsid w:val="00FB00D4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46C8C"/>
  <w15:docId w15:val="{9ADB28F3-4967-4172-92EC-3EC8FF39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41A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41A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AA6ADF"/>
  </w:style>
  <w:style w:type="character" w:styleId="a7">
    <w:name w:val="Hyperlink"/>
    <w:basedOn w:val="a0"/>
    <w:uiPriority w:val="99"/>
    <w:semiHidden/>
    <w:unhideWhenUsed/>
    <w:rsid w:val="00AA6A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news.com/best-colleges/rankings/national-universities?_page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age.baidu.com/search/acjson?tn=resultjson_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'p\Documents\&#33258;&#23450;&#20041;%20Office%20&#27169;&#26495;\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</Template>
  <TotalTime>22</TotalTime>
  <Pages>5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h'p</dc:creator>
  <cp:lastModifiedBy>h'p</cp:lastModifiedBy>
  <cp:revision>2</cp:revision>
  <dcterms:created xsi:type="dcterms:W3CDTF">2018-06-10T14:04:00Z</dcterms:created>
  <dcterms:modified xsi:type="dcterms:W3CDTF">2018-06-10T14:26:00Z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